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54042960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color w:val="2F5897" w:themeColor="text2"/>
          <w:spacing w:val="5"/>
          <w:kern w:val="28"/>
          <w:sz w:val="96"/>
          <w:szCs w:val="56"/>
          <w14:ligatures w14:val="standardContextual"/>
          <w14:cntxtAlts/>
        </w:rPr>
      </w:sdtEndPr>
      <w:sdtContent>
        <w:p w:rsidR="00FB0496" w:rsidRDefault="00FB0496"/>
        <w:tbl>
          <w:tblPr>
            <w:tblpPr w:leftFromText="187" w:rightFromText="187" w:bottomFromText="720" w:horzAnchor="page" w:tblpXSpec="center" w:tblpYSpec="bottom"/>
            <w:tblW w:w="4600" w:type="pct"/>
            <w:tblCellMar>
              <w:left w:w="288" w:type="dxa"/>
              <w:right w:w="288" w:type="dxa"/>
            </w:tblCellMar>
            <w:tblLook w:val="04A0" w:firstRow="1" w:lastRow="0" w:firstColumn="1" w:lastColumn="0" w:noHBand="0" w:noVBand="1"/>
          </w:tblPr>
          <w:tblGrid>
            <w:gridCol w:w="9274"/>
          </w:tblGrid>
          <w:tr w:rsidR="00FB0496">
            <w:tc>
              <w:tcPr>
                <w:tcW w:w="9576" w:type="dxa"/>
              </w:tcPr>
              <w:sdt>
                <w:sdtPr>
                  <w:rPr>
                    <w:sz w:val="96"/>
                  </w:rPr>
                  <w:alias w:val="Title"/>
                  <w:id w:val="-308007970"/>
                  <w:placeholder>
                    <w:docPart w:val="98667629CAC142968F2DCD67180ACF8C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FB0496" w:rsidRDefault="00F4191E" w:rsidP="00F4191E">
                    <w:pPr>
                      <w:pStyle w:val="Title"/>
                      <w:jc w:val="center"/>
                      <w:rPr>
                        <w:sz w:val="96"/>
                      </w:rPr>
                    </w:pPr>
                    <w:r>
                      <w:rPr>
                        <w:sz w:val="96"/>
                      </w:rPr>
                      <w:t>Linear Classification</w:t>
                    </w:r>
                    <w:r w:rsidR="0010775C">
                      <w:rPr>
                        <w:sz w:val="96"/>
                      </w:rPr>
                      <w:t xml:space="preserve"> (PLA)</w:t>
                    </w:r>
                    <w:r>
                      <w:rPr>
                        <w:sz w:val="96"/>
                      </w:rPr>
                      <w:t xml:space="preserve"> </w:t>
                    </w:r>
                    <w:r w:rsidR="0010775C">
                      <w:rPr>
                        <w:sz w:val="96"/>
                      </w:rPr>
                      <w:t>and Regression</w:t>
                    </w:r>
                  </w:p>
                </w:sdtContent>
              </w:sdt>
            </w:tc>
          </w:tr>
          <w:tr w:rsidR="00FB0496">
            <w:tc>
              <w:tcPr>
                <w:tcW w:w="0" w:type="auto"/>
                <w:vAlign w:val="bottom"/>
              </w:tcPr>
              <w:sdt>
                <w:sdtPr>
                  <w:rPr>
                    <w:sz w:val="36"/>
                    <w:szCs w:val="36"/>
                  </w:rPr>
                  <w:alias w:val="Subtitle"/>
                  <w:id w:val="758173203"/>
                  <w:placeholder>
                    <w:docPart w:val="0A6F508ECB8D4A3D97E276F576F97EB2"/>
                  </w:placeholder>
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<w:text/>
                </w:sdtPr>
                <w:sdtEndPr/>
                <w:sdtContent>
                  <w:p w:rsidR="00FB0496" w:rsidRDefault="0010775C" w:rsidP="0010775C">
                    <w:pPr>
                      <w:pStyle w:val="Subtitle"/>
                      <w:jc w:val="center"/>
                      <w:rPr>
                        <w:sz w:val="36"/>
                        <w:szCs w:val="36"/>
                      </w:rPr>
                    </w:pPr>
                    <w:r>
                      <w:rPr>
                        <w:sz w:val="36"/>
                        <w:szCs w:val="36"/>
                      </w:rPr>
                      <w:t>Implementation report for PLA and Pseudoinverse Algorithm</w:t>
                    </w:r>
                  </w:p>
                </w:sdtContent>
              </w:sdt>
            </w:tc>
          </w:tr>
          <w:tr w:rsidR="00FB0496">
            <w:tc>
              <w:tcPr>
                <w:tcW w:w="0" w:type="auto"/>
                <w:vAlign w:val="bottom"/>
              </w:tcPr>
              <w:p w:rsidR="00FB0496" w:rsidRDefault="00FB0496"/>
            </w:tc>
          </w:tr>
          <w:tr w:rsidR="00FB0496">
            <w:tc>
              <w:tcPr>
                <w:tcW w:w="0" w:type="auto"/>
                <w:vAlign w:val="bottom"/>
              </w:tcPr>
              <w:sdt>
                <w:sdtPr>
                  <w:alias w:val="Abstract"/>
                  <w:id w:val="553592755"/>
                  <w:placeholder>
                    <w:docPart w:val="F7FCD48CBCE047F5B191DAD91FDA5531"/>
                  </w:placeholder>
                  <w:dataBinding w:prefixMappings="xmlns:ns0='http://schemas.microsoft.com/office/2006/coverPageProps'" w:xpath="/ns0:CoverPageProperties[1]/ns0:Abstract[1]" w:storeItemID="{55AF091B-3C7A-41E3-B477-F2FDAA23CFDA}"/>
                  <w:text/>
                </w:sdtPr>
                <w:sdtEndPr/>
                <w:sdtContent>
                  <w:p w:rsidR="00FB0496" w:rsidRDefault="0010775C" w:rsidP="0010775C">
                    <w:pPr>
                      <w:jc w:val="center"/>
                    </w:pPr>
                    <w:r>
                      <w:t>Perceptron Leaning Algorithm is implemented on a data generated programmatically. As the generated data is linearly separable, algorithm as a guaranteed convergence. The performance of algorithm is compared by giving 0 initial weights against the weights calculated by linear regression.</w:t>
                    </w:r>
                  </w:p>
                </w:sdtContent>
              </w:sdt>
            </w:tc>
          </w:tr>
          <w:tr w:rsidR="00FB0496">
            <w:tc>
              <w:tcPr>
                <w:tcW w:w="0" w:type="auto"/>
                <w:vAlign w:val="bottom"/>
              </w:tcPr>
              <w:p w:rsidR="00FB0496" w:rsidRDefault="00FB0496">
                <w:pPr>
                  <w:jc w:val="center"/>
                </w:pPr>
              </w:p>
            </w:tc>
          </w:tr>
        </w:tbl>
        <w:p w:rsidR="00FB0496" w:rsidRDefault="001C0577">
          <w:pPr>
            <w:rPr>
              <w:rFonts w:asciiTheme="majorHAnsi" w:eastAsiaTheme="majorEastAsia" w:hAnsiTheme="majorHAnsi" w:cstheme="majorBidi"/>
              <w:color w:val="2F5897" w:themeColor="text2"/>
              <w:spacing w:val="5"/>
              <w:kern w:val="28"/>
              <w:sz w:val="96"/>
              <w:szCs w:val="56"/>
              <w14:ligatures w14:val="standardContextual"/>
              <w14:cntxtAlts/>
            </w:rPr>
          </w:pPr>
          <w:r>
            <w:rPr>
              <w:rFonts w:asciiTheme="majorHAnsi" w:eastAsiaTheme="majorEastAsia" w:hAnsiTheme="majorHAnsi" w:cstheme="majorBidi"/>
              <w:color w:val="2F5897" w:themeColor="text2"/>
              <w:spacing w:val="5"/>
              <w:kern w:val="28"/>
              <w:sz w:val="96"/>
              <w:szCs w:val="56"/>
              <w14:ligatures w14:val="standardContextual"/>
              <w14:cntxtAlts/>
            </w:rPr>
            <w:br w:type="page"/>
          </w:r>
        </w:p>
      </w:sdtContent>
    </w:sdt>
    <w:sdt>
      <w:sdtPr>
        <w:alias w:val="Title"/>
        <w:id w:val="598529223"/>
        <w:placeholder>
          <w:docPart w:val="98667629CAC142968F2DCD67180ACF8C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p w:rsidR="00FB0496" w:rsidRDefault="0010775C">
          <w:pPr>
            <w:pStyle w:val="Title"/>
          </w:pPr>
          <w:r>
            <w:t>Linear Classification (PLA) and Regression</w:t>
          </w:r>
        </w:p>
      </w:sdtContent>
    </w:sdt>
    <w:p w:rsidR="00FB0496" w:rsidRDefault="001C0577">
      <w:pPr>
        <w:pStyle w:val="Subtitle"/>
      </w:pPr>
      <w:r>
        <w:rPr>
          <w:noProof/>
        </w:rPr>
        <mc:AlternateContent>
          <mc:Choice Requires="wps">
            <w:drawing>
              <wp:anchor distT="0" distB="0" distL="274320" distR="114300" simplePos="0" relativeHeight="251659264" behindDoc="0" locked="0" layoutInCell="1" allowOverlap="1" wp14:editId="1366F143">
                <wp:simplePos x="0" y="0"/>
                <wp:positionH relativeFrom="margin">
                  <wp:align>right</wp:align>
                </wp:positionH>
                <wp:positionV relativeFrom="margin">
                  <wp:align>center</wp:align>
                </wp:positionV>
                <wp:extent cx="1920240" cy="8229600"/>
                <wp:effectExtent l="0" t="0" r="0" b="0"/>
                <wp:wrapSquare wrapText="bothSides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0240" cy="82296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alpha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9291A" w:rsidRPr="00B9291A" w:rsidRDefault="00B9291A" w:rsidP="00B9291A">
                            <w:pPr>
                              <w:pStyle w:val="Heading1"/>
                              <w:jc w:val="center"/>
                              <w:rPr>
                                <w:color w:val="2F5897" w:themeColor="text2"/>
                              </w:rPr>
                            </w:pPr>
                            <w:r>
                              <w:rPr>
                                <w:color w:val="2F5897" w:themeColor="text2"/>
                              </w:rPr>
                              <w:t>Perceptron Learning</w:t>
                            </w:r>
                          </w:p>
                          <w:p w:rsidR="00FB0496" w:rsidRDefault="001C0577" w:rsidP="00B9291A">
                            <w:pPr>
                              <w:spacing w:after="100"/>
                              <w:jc w:val="center"/>
                              <w:rPr>
                                <w:color w:val="6076B4" w:themeColor="accent1"/>
                              </w:rPr>
                            </w:pPr>
                            <w:r>
                              <w:rPr>
                                <w:color w:val="6076B4" w:themeColor="accent1"/>
                              </w:rPr>
                              <w:sym w:font="Symbol" w:char="F0B7"/>
                            </w:r>
                            <w:r>
                              <w:rPr>
                                <w:color w:val="6076B4" w:themeColor="accent1"/>
                              </w:rPr>
                              <w:t xml:space="preserve"> </w:t>
                            </w:r>
                            <w:r>
                              <w:rPr>
                                <w:color w:val="6076B4" w:themeColor="accent1"/>
                              </w:rPr>
                              <w:sym w:font="Symbol" w:char="F0B7"/>
                            </w:r>
                            <w:r>
                              <w:rPr>
                                <w:color w:val="6076B4" w:themeColor="accent1"/>
                              </w:rPr>
                              <w:t xml:space="preserve"> </w:t>
                            </w:r>
                            <w:r>
                              <w:rPr>
                                <w:color w:val="6076B4" w:themeColor="accent1"/>
                              </w:rPr>
                              <w:sym w:font="Symbol" w:char="F0B7"/>
                            </w:r>
                          </w:p>
                          <w:sdt>
                            <w:sdtPr>
                              <w:rPr>
                                <w:color w:val="2F5897" w:themeColor="text2"/>
                              </w:rPr>
                              <w:alias w:val="Abstract"/>
                              <w:id w:val="604782937"/>
                              <w:placeholder>
                                <w:docPart w:val="CA590ED1DCFE4448BFE0756DAC7C2F57"/>
                              </w:placeholder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Content>
                              <w:p w:rsidR="00B9291A" w:rsidRPr="00B9291A" w:rsidRDefault="00B9291A" w:rsidP="00B9291A">
                                <w:pPr>
                                  <w:jc w:val="center"/>
                                  <w:rPr>
                                    <w:color w:val="2F5897" w:themeColor="text2"/>
                                  </w:rPr>
                                </w:pPr>
                                <w:r w:rsidRPr="00B9291A">
                                  <w:rPr>
                                    <w:color w:val="2F5897" w:themeColor="text2"/>
                                  </w:rPr>
                                  <w:t>Perceptron Leaning Algorithm is implemented on a data generated programmatically. As the generated data is linearly separable, algorithm as a guaranteed convergence. The performance of algorithm is compared by giving 0 initial weights against the weights calculated by linear regression.</w:t>
                                </w:r>
                              </w:p>
                            </w:sdtContent>
                          </w:sdt>
                          <w:p w:rsidR="00FB0496" w:rsidRDefault="00FB0496" w:rsidP="00B9291A">
                            <w:pPr>
                              <w:jc w:val="center"/>
                              <w:rPr>
                                <w:color w:val="2F5897" w:themeColor="text2"/>
                              </w:rPr>
                            </w:pPr>
                          </w:p>
                          <w:p w:rsidR="00FB0496" w:rsidRDefault="00FB0496" w:rsidP="00B9291A">
                            <w:pPr>
                              <w:jc w:val="center"/>
                              <w:rPr>
                                <w:color w:val="2F5897" w:themeColor="text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82880" tIns="457200" rIns="182880" bIns="13716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30000</wp14:pctWidth>
                </wp14:sizeRelH>
                <wp14:sizeRelV relativeFrom="margin">
                  <wp14:pctHeight>100000</wp14:pctHeight>
                </wp14:sizeRelV>
              </wp:anchor>
            </w:drawing>
          </mc:Choice>
          <mc:Fallback>
            <w:pict>
              <v:rect id="Rectangle 2" o:spid="_x0000_s1026" style="position:absolute;margin-left:100pt;margin-top:0;width:151.2pt;height:9in;z-index:251659264;visibility:visible;mso-wrap-style:square;mso-width-percent:300;mso-height-percent:1000;mso-wrap-distance-left:21.6pt;mso-wrap-distance-top:0;mso-wrap-distance-right:9pt;mso-wrap-distance-bottom:0;mso-position-horizontal:right;mso-position-horizontal-relative:margin;mso-position-vertical:center;mso-position-vertical-relative:margin;mso-width-percent:300;mso-height-percent:10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" fillcolor="#e4e9ef [3214]" stroked="f" strokeweight="2.25pt">
                <v:fill opacity="55769f"/>
                <v:textbox inset="14.4pt,36pt,14.4pt,10.8pt">
                  <w:txbxContent>
                    <w:p w:rsidR="00B9291A" w:rsidRPr="00B9291A" w:rsidRDefault="00B9291A" w:rsidP="00B9291A">
                      <w:pPr>
                        <w:pStyle w:val="Heading1"/>
                        <w:jc w:val="center"/>
                        <w:rPr>
                          <w:color w:val="2F5897" w:themeColor="text2"/>
                        </w:rPr>
                      </w:pPr>
                      <w:r>
                        <w:rPr>
                          <w:color w:val="2F5897" w:themeColor="text2"/>
                        </w:rPr>
                        <w:t>Perceptron Learning</w:t>
                      </w:r>
                    </w:p>
                    <w:p w:rsidR="00FB0496" w:rsidRDefault="001C0577" w:rsidP="00B9291A">
                      <w:pPr>
                        <w:spacing w:after="100"/>
                        <w:jc w:val="center"/>
                        <w:rPr>
                          <w:color w:val="6076B4" w:themeColor="accent1"/>
                        </w:rPr>
                      </w:pPr>
                      <w:r>
                        <w:rPr>
                          <w:color w:val="6076B4" w:themeColor="accent1"/>
                        </w:rPr>
                        <w:sym w:font="Symbol" w:char="F0B7"/>
                      </w:r>
                      <w:r>
                        <w:rPr>
                          <w:color w:val="6076B4" w:themeColor="accent1"/>
                        </w:rPr>
                        <w:t xml:space="preserve"> </w:t>
                      </w:r>
                      <w:r>
                        <w:rPr>
                          <w:color w:val="6076B4" w:themeColor="accent1"/>
                        </w:rPr>
                        <w:sym w:font="Symbol" w:char="F0B7"/>
                      </w:r>
                      <w:r>
                        <w:rPr>
                          <w:color w:val="6076B4" w:themeColor="accent1"/>
                        </w:rPr>
                        <w:t xml:space="preserve"> </w:t>
                      </w:r>
                      <w:r>
                        <w:rPr>
                          <w:color w:val="6076B4" w:themeColor="accent1"/>
                        </w:rPr>
                        <w:sym w:font="Symbol" w:char="F0B7"/>
                      </w:r>
                    </w:p>
                    <w:sdt>
                      <w:sdtPr>
                        <w:rPr>
                          <w:color w:val="2F5897" w:themeColor="text2"/>
                        </w:rPr>
                        <w:alias w:val="Abstract"/>
                        <w:id w:val="604782937"/>
                        <w:placeholder>
                          <w:docPart w:val="CA590ED1DCFE4448BFE0756DAC7C2F57"/>
                        </w:placeholder>
                        <w:dataBinding w:prefixMappings="xmlns:ns0='http://schemas.microsoft.com/office/2006/coverPageProps'" w:xpath="/ns0:CoverPageProperties[1]/ns0:Abstract[1]" w:storeItemID="{55AF091B-3C7A-41E3-B477-F2FDAA23CFDA}"/>
                        <w:text/>
                      </w:sdtPr>
                      <w:sdtContent>
                        <w:p w:rsidR="00B9291A" w:rsidRPr="00B9291A" w:rsidRDefault="00B9291A" w:rsidP="00B9291A">
                          <w:pPr>
                            <w:jc w:val="center"/>
                            <w:rPr>
                              <w:color w:val="2F5897" w:themeColor="text2"/>
                            </w:rPr>
                          </w:pPr>
                          <w:r w:rsidRPr="00B9291A">
                            <w:rPr>
                              <w:color w:val="2F5897" w:themeColor="text2"/>
                            </w:rPr>
                            <w:t>Perceptron Leaning Algorithm is implemented on a data generated programmatically. As the generated data is linearly separable, algorithm as a guaranteed convergence. The performance of algorithm is compared by giving 0 initial weights against the weights calculated by linear regression.</w:t>
                          </w:r>
                        </w:p>
                      </w:sdtContent>
                    </w:sdt>
                    <w:p w:rsidR="00FB0496" w:rsidRDefault="00FB0496" w:rsidP="00B9291A">
                      <w:pPr>
                        <w:jc w:val="center"/>
                        <w:rPr>
                          <w:color w:val="2F5897" w:themeColor="text2"/>
                        </w:rPr>
                      </w:pPr>
                    </w:p>
                    <w:p w:rsidR="00FB0496" w:rsidRDefault="00FB0496" w:rsidP="00B9291A">
                      <w:pPr>
                        <w:jc w:val="center"/>
                        <w:rPr>
                          <w:color w:val="2F5897" w:themeColor="text2"/>
                        </w:rPr>
                      </w:pP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sdt>
        <w:sdtPr>
          <w:alias w:val="Subtitle"/>
          <w:id w:val="-723052804"/>
          <w:placeholder>
            <w:docPart w:val="0A6F508ECB8D4A3D97E276F576F97EB2"/>
          </w:placeholder>
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<w:text/>
        </w:sdtPr>
        <w:sdtEndPr/>
        <w:sdtContent>
          <w:r w:rsidR="0010775C">
            <w:t>Implementation report for PLA and Pseudoinverse Algorithm</w:t>
          </w:r>
        </w:sdtContent>
      </w:sdt>
    </w:p>
    <w:p w:rsidR="00FB0496" w:rsidRDefault="00CD02FC" w:rsidP="00CD02FC">
      <w:pPr>
        <w:pStyle w:val="Heading1"/>
      </w:pPr>
      <w:r>
        <w:t>Data Formatting</w:t>
      </w:r>
    </w:p>
    <w:p w:rsidR="00E135F8" w:rsidRDefault="005B2AE7" w:rsidP="00CD02FC">
      <w:r>
        <w:t>Data is generated by an internal function in the program. Data is 2 dimensional and within the interval of -1 to +1. This can be imagined as x-coordinates or y-coordinates.</w:t>
      </w:r>
      <w:r w:rsidR="00E135F8">
        <w:t xml:space="preserve"> We pick random 2 points and generate a line (target function). This line classifies all the data points either as +1 or -1. Labels are stored in Y and data points are stored in X. Dimensions of X are [N x 2] and that of Y are [N x 1] where N is the number of data points. The function implemented for this is </w:t>
      </w:r>
    </w:p>
    <w:p w:rsidR="00CD02FC" w:rsidRDefault="00E135F8" w:rsidP="00CD02FC">
      <w:r w:rsidRPr="00E135F8">
        <w:t>[X,Y] = generateData(N)</w:t>
      </w:r>
    </w:p>
    <w:p w:rsidR="00FA3483" w:rsidRDefault="00FA3483" w:rsidP="00FA3483">
      <w:pPr>
        <w:pStyle w:val="Heading1"/>
      </w:pPr>
      <w:r>
        <w:t>Algorithm</w:t>
      </w:r>
    </w:p>
    <w:p w:rsidR="005B318C" w:rsidRDefault="005B318C" w:rsidP="005B318C">
      <w:pPr>
        <w:pStyle w:val="Heading4"/>
      </w:pPr>
      <w:r>
        <w:t>PLA</w:t>
      </w:r>
    </w:p>
    <w:p w:rsidR="00FA3483" w:rsidRDefault="00FA3483" w:rsidP="00FA3483">
      <w:r>
        <w:t xml:space="preserve">Perceptron learning algorithm has given a set of input data and corresponding labels. Initially, weights are zeros i.e. W = [0 0 0]. </w:t>
      </w:r>
    </w:p>
    <w:p w:rsidR="00FA3483" w:rsidRDefault="00FA3483" w:rsidP="00FA3483">
      <w:pPr>
        <w:rPr>
          <w:b/>
        </w:rPr>
      </w:pPr>
      <w:r w:rsidRPr="00FA3483">
        <w:rPr>
          <w:b/>
        </w:rPr>
        <w:t>Note</w:t>
      </w:r>
      <w:r>
        <w:rPr>
          <w:b/>
        </w:rPr>
        <w:t>: Weights W = [w0 w1 w2] has additional parameter w0. For this, I have adjusted the X matrix as [N x 3] where 1</w:t>
      </w:r>
      <w:r w:rsidRPr="00FA3483">
        <w:rPr>
          <w:b/>
          <w:vertAlign w:val="superscript"/>
        </w:rPr>
        <w:t>st</w:t>
      </w:r>
      <w:r>
        <w:rPr>
          <w:b/>
        </w:rPr>
        <w:t xml:space="preserve"> column is all 1s.</w:t>
      </w:r>
    </w:p>
    <w:p w:rsidR="00FA3483" w:rsidRDefault="00FA3483" w:rsidP="00FA3483">
      <w:r>
        <w:t>Below is the algorithm:</w:t>
      </w:r>
    </w:p>
    <w:p w:rsidR="00FA3483" w:rsidRDefault="00FA3483" w:rsidP="00FA3483">
      <w:r>
        <w:t>1. Make an adjustment for w0.</w:t>
      </w:r>
    </w:p>
    <w:p w:rsidR="00FA3483" w:rsidRDefault="00FA3483" w:rsidP="00FA3483">
      <w:r>
        <w:t>2. Calculate the W</w:t>
      </w:r>
      <w:r w:rsidR="00CE0D7F">
        <w:rPr>
          <w:vertAlign w:val="subscript"/>
        </w:rPr>
        <w:softHyphen/>
      </w:r>
      <w:r w:rsidR="00CE0D7F">
        <w:rPr>
          <w:vertAlign w:val="superscript"/>
        </w:rPr>
        <w:t>T</w:t>
      </w:r>
      <w:r w:rsidR="00CE0D7F">
        <w:t>X and store the result.</w:t>
      </w:r>
    </w:p>
    <w:p w:rsidR="00CE0D7F" w:rsidRDefault="00CE0D7F" w:rsidP="00FA3483">
      <w:r>
        <w:t>3. Compare the result with Y by multiplying result and Y.</w:t>
      </w:r>
    </w:p>
    <w:p w:rsidR="00CE0D7F" w:rsidRDefault="00CE0D7F" w:rsidP="00FA3483">
      <w:r>
        <w:t>4. If multiplication is negative, the point is misclassified.</w:t>
      </w:r>
    </w:p>
    <w:p w:rsidR="00CE0D7F" w:rsidRDefault="00CE0D7F" w:rsidP="00FA3483">
      <w:r>
        <w:lastRenderedPageBreak/>
        <w:t xml:space="preserve">5. Make a Boolean array where Misclassified point index has a value= True. </w:t>
      </w:r>
    </w:p>
    <w:p w:rsidR="00CE0D7F" w:rsidRDefault="00CE0D7F" w:rsidP="00FA3483">
      <w:r>
        <w:t xml:space="preserve">7. Choose a random misclassified point from that array. </w:t>
      </w:r>
    </w:p>
    <w:p w:rsidR="00CE0D7F" w:rsidRDefault="00CE0D7F" w:rsidP="00FA3483">
      <w:pPr>
        <w:rPr>
          <w:vertAlign w:val="subscript"/>
        </w:rPr>
      </w:pPr>
      <w:r>
        <w:t>8. Update the weight W0 = W0 +y</w:t>
      </w:r>
      <w:r>
        <w:rPr>
          <w:vertAlign w:val="subscript"/>
        </w:rPr>
        <w:t>n</w:t>
      </w:r>
      <w:r>
        <w:t>x</w:t>
      </w:r>
      <w:r>
        <w:rPr>
          <w:vertAlign w:val="subscript"/>
        </w:rPr>
        <w:t>n.</w:t>
      </w:r>
    </w:p>
    <w:p w:rsidR="00CE0D7F" w:rsidRDefault="00CE0D7F" w:rsidP="00FA3483">
      <w:r>
        <w:t>9. Increment the iteration count.</w:t>
      </w:r>
    </w:p>
    <w:p w:rsidR="00CE0D7F" w:rsidRDefault="00CE0D7F" w:rsidP="00FA3483">
      <w:r>
        <w:t>10. Go</w:t>
      </w:r>
      <w:r w:rsidR="002A58B7">
        <w:t xml:space="preserve"> </w:t>
      </w:r>
      <w:r>
        <w:t xml:space="preserve">to step 2 till Boolean array has all False element i.e. No- Misclassified point </w:t>
      </w:r>
    </w:p>
    <w:p w:rsidR="005B318C" w:rsidRDefault="005B318C" w:rsidP="00FA3483">
      <w:r>
        <w:t>11. Return the final weights calculated.</w:t>
      </w:r>
    </w:p>
    <w:p w:rsidR="005B318C" w:rsidRDefault="005B318C" w:rsidP="00FA3483">
      <w:r>
        <w:t xml:space="preserve">Please note that I have used an infinite loop condition for PLA. In case, if data does not converge the program will keep on executing. </w:t>
      </w:r>
    </w:p>
    <w:p w:rsidR="005B318C" w:rsidRPr="00CE0D7F" w:rsidRDefault="005B318C" w:rsidP="00FA3483"/>
    <w:p w:rsidR="000C1D99" w:rsidRDefault="005B318C" w:rsidP="005B318C">
      <w:pPr>
        <w:pStyle w:val="Heading4"/>
      </w:pPr>
      <w:r>
        <w:t>Pseudoinverse</w:t>
      </w:r>
    </w:p>
    <w:p w:rsidR="005B318C" w:rsidRDefault="005B318C" w:rsidP="005B318C">
      <w:r>
        <w:t xml:space="preserve">In this algorithm I have used a function </w:t>
      </w:r>
      <w:r w:rsidRPr="005B318C">
        <w:t>w = np.linalg.pinv(X_new)</w:t>
      </w:r>
      <w:r>
        <w:t xml:space="preserve">. This function takes a pseudoinverse and calculates the new weights. We use these weights </w:t>
      </w:r>
      <w:r w:rsidR="001B0C18">
        <w:t xml:space="preserve">as initial weights for our perceptron algorithm and we start from step 2. </w:t>
      </w:r>
    </w:p>
    <w:p w:rsidR="000C1D99" w:rsidRDefault="006F7B5D" w:rsidP="006F7B5D">
      <w:pPr>
        <w:pStyle w:val="Heading1"/>
      </w:pPr>
      <w:r>
        <w:t>Results of PLA:</w:t>
      </w:r>
    </w:p>
    <w:p w:rsidR="00017975" w:rsidRDefault="00017975" w:rsidP="006F7B5D">
      <w:pPr>
        <w:rPr>
          <w:b/>
        </w:rPr>
      </w:pPr>
      <w:r w:rsidRPr="00017975">
        <w:rPr>
          <w:b/>
        </w:rPr>
        <w:t>Note</w:t>
      </w:r>
      <w:r>
        <w:rPr>
          <w:b/>
        </w:rPr>
        <w:t>: The results are highly fluctuating and may not generate the same numbers again. As the experience are conducted on a random numbers. For every experiment I have generated random samples and random target function and 100 such experiments are carried out. The average number of iteration may vary significantly.</w:t>
      </w:r>
    </w:p>
    <w:p w:rsidR="007133B1" w:rsidRDefault="007133B1" w:rsidP="006F7B5D">
      <w:r>
        <w:t>Below tables shows number of iteration taken for convergence.</w:t>
      </w:r>
      <w:r w:rsidR="00B90565">
        <w:t xml:space="preserve"> The iteration number is rounded up to nearest integer.</w:t>
      </w:r>
    </w:p>
    <w:tbl>
      <w:tblPr>
        <w:tblW w:w="7801" w:type="dxa"/>
        <w:tblLook w:val="04A0" w:firstRow="1" w:lastRow="0" w:firstColumn="1" w:lastColumn="0" w:noHBand="0" w:noVBand="1"/>
      </w:tblPr>
      <w:tblGrid>
        <w:gridCol w:w="3665"/>
        <w:gridCol w:w="505"/>
        <w:gridCol w:w="505"/>
        <w:gridCol w:w="726"/>
        <w:gridCol w:w="726"/>
        <w:gridCol w:w="726"/>
        <w:gridCol w:w="948"/>
      </w:tblGrid>
      <w:tr w:rsidR="00017975" w:rsidRPr="00017975" w:rsidTr="00017975">
        <w:trPr>
          <w:trHeight w:val="290"/>
        </w:trPr>
        <w:tc>
          <w:tcPr>
            <w:tcW w:w="780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017975" w:rsidRPr="00017975" w:rsidRDefault="007133B1" w:rsidP="0001797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Without pseudoinverse </w:t>
            </w:r>
          </w:p>
        </w:tc>
      </w:tr>
      <w:tr w:rsidR="00017975" w:rsidRPr="00017975" w:rsidTr="00017975">
        <w:trPr>
          <w:trHeight w:val="290"/>
        </w:trPr>
        <w:tc>
          <w:tcPr>
            <w:tcW w:w="36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017975" w:rsidRPr="00017975" w:rsidRDefault="00017975" w:rsidP="007133B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17975">
              <w:rPr>
                <w:rFonts w:ascii="Calibri" w:eastAsia="Times New Roman" w:hAnsi="Calibri" w:cs="Times New Roman"/>
                <w:color w:val="000000"/>
              </w:rPr>
              <w:t>#</w:t>
            </w:r>
            <w:r w:rsidR="007133B1">
              <w:rPr>
                <w:rFonts w:ascii="Calibri" w:eastAsia="Times New Roman" w:hAnsi="Calibri" w:cs="Times New Roman"/>
                <w:color w:val="000000"/>
              </w:rPr>
              <w:t>experiments/#data points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017975" w:rsidRPr="00017975" w:rsidRDefault="00017975" w:rsidP="0001797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7975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017975" w:rsidRPr="00017975" w:rsidRDefault="00017975" w:rsidP="0001797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7975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017975" w:rsidRPr="00017975" w:rsidRDefault="00017975" w:rsidP="0001797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7975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017975" w:rsidRPr="00017975" w:rsidRDefault="00017975" w:rsidP="0001797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7975">
              <w:rPr>
                <w:rFonts w:ascii="Calibri" w:eastAsia="Times New Roman" w:hAnsi="Calibri" w:cs="Times New Roman"/>
                <w:color w:val="000000"/>
              </w:rPr>
              <w:t>200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017975" w:rsidRPr="00017975" w:rsidRDefault="00017975" w:rsidP="0001797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7975">
              <w:rPr>
                <w:rFonts w:ascii="Calibri" w:eastAsia="Times New Roman" w:hAnsi="Calibri" w:cs="Times New Roman"/>
                <w:color w:val="000000"/>
              </w:rPr>
              <w:t>500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017975" w:rsidRPr="00017975" w:rsidRDefault="00017975" w:rsidP="0001797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7975">
              <w:rPr>
                <w:rFonts w:ascii="Calibri" w:eastAsia="Times New Roman" w:hAnsi="Calibri" w:cs="Times New Roman"/>
                <w:color w:val="000000"/>
              </w:rPr>
              <w:t>1000</w:t>
            </w:r>
          </w:p>
        </w:tc>
      </w:tr>
      <w:tr w:rsidR="00017975" w:rsidRPr="00017975" w:rsidTr="00017975">
        <w:trPr>
          <w:trHeight w:val="290"/>
        </w:trPr>
        <w:tc>
          <w:tcPr>
            <w:tcW w:w="36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017975" w:rsidRPr="00017975" w:rsidRDefault="00017975" w:rsidP="0001797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7975">
              <w:rPr>
                <w:rFonts w:ascii="Calibri" w:eastAsia="Times New Roman" w:hAnsi="Calibri" w:cs="Times New Roman"/>
                <w:color w:val="000000"/>
              </w:rPr>
              <w:t>1</w:t>
            </w:r>
            <w:r w:rsidR="007133B1">
              <w:rPr>
                <w:rFonts w:ascii="Calibri" w:eastAsia="Times New Roman" w:hAnsi="Calibri" w:cs="Times New Roman"/>
                <w:color w:val="000000"/>
              </w:rPr>
              <w:t>00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017975" w:rsidRPr="00017975" w:rsidRDefault="00017975" w:rsidP="0001797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7975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017975" w:rsidRPr="00017975" w:rsidRDefault="00017975" w:rsidP="0001797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7975">
              <w:rPr>
                <w:rFonts w:ascii="Calibri" w:eastAsia="Times New Roman" w:hAnsi="Calibri" w:cs="Times New Roman"/>
                <w:color w:val="000000"/>
              </w:rPr>
              <w:t>53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017975" w:rsidRPr="00017975" w:rsidRDefault="00017975" w:rsidP="0001797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7975">
              <w:rPr>
                <w:rFonts w:ascii="Calibri" w:eastAsia="Times New Roman" w:hAnsi="Calibri" w:cs="Times New Roman"/>
                <w:color w:val="000000"/>
              </w:rPr>
              <w:t>125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017975" w:rsidRPr="00017975" w:rsidRDefault="00017975" w:rsidP="0001797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7975">
              <w:rPr>
                <w:rFonts w:ascii="Calibri" w:eastAsia="Times New Roman" w:hAnsi="Calibri" w:cs="Times New Roman"/>
                <w:color w:val="000000"/>
              </w:rPr>
              <w:t>180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017975" w:rsidRPr="00017975" w:rsidRDefault="00017975" w:rsidP="0001797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7975">
              <w:rPr>
                <w:rFonts w:ascii="Calibri" w:eastAsia="Times New Roman" w:hAnsi="Calibri" w:cs="Times New Roman"/>
                <w:color w:val="000000"/>
              </w:rPr>
              <w:t>546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017975" w:rsidRPr="00017975" w:rsidRDefault="00017975" w:rsidP="0001797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7975">
              <w:rPr>
                <w:rFonts w:ascii="Calibri" w:eastAsia="Times New Roman" w:hAnsi="Calibri" w:cs="Times New Roman"/>
                <w:color w:val="000000"/>
              </w:rPr>
              <w:t>863</w:t>
            </w:r>
          </w:p>
        </w:tc>
      </w:tr>
    </w:tbl>
    <w:p w:rsidR="00017975" w:rsidRDefault="00017975" w:rsidP="006F7B5D"/>
    <w:tbl>
      <w:tblPr>
        <w:tblW w:w="7801" w:type="dxa"/>
        <w:tblLook w:val="04A0" w:firstRow="1" w:lastRow="0" w:firstColumn="1" w:lastColumn="0" w:noHBand="0" w:noVBand="1"/>
      </w:tblPr>
      <w:tblGrid>
        <w:gridCol w:w="3665"/>
        <w:gridCol w:w="505"/>
        <w:gridCol w:w="505"/>
        <w:gridCol w:w="726"/>
        <w:gridCol w:w="726"/>
        <w:gridCol w:w="726"/>
        <w:gridCol w:w="948"/>
      </w:tblGrid>
      <w:tr w:rsidR="007133B1" w:rsidRPr="007133B1" w:rsidTr="007133B1">
        <w:trPr>
          <w:trHeight w:val="290"/>
        </w:trPr>
        <w:tc>
          <w:tcPr>
            <w:tcW w:w="780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7133B1" w:rsidRPr="007133B1" w:rsidRDefault="007133B1" w:rsidP="007133B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With Pseudoinverse</w:t>
            </w:r>
          </w:p>
        </w:tc>
      </w:tr>
      <w:tr w:rsidR="007133B1" w:rsidRPr="007133B1" w:rsidTr="007133B1">
        <w:trPr>
          <w:trHeight w:val="290"/>
        </w:trPr>
        <w:tc>
          <w:tcPr>
            <w:tcW w:w="36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7133B1" w:rsidRPr="007133B1" w:rsidRDefault="007133B1" w:rsidP="007133B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17975">
              <w:rPr>
                <w:rFonts w:ascii="Calibri" w:eastAsia="Times New Roman" w:hAnsi="Calibri" w:cs="Times New Roman"/>
                <w:color w:val="000000"/>
              </w:rPr>
              <w:t>#</w:t>
            </w:r>
            <w:r>
              <w:rPr>
                <w:rFonts w:ascii="Calibri" w:eastAsia="Times New Roman" w:hAnsi="Calibri" w:cs="Times New Roman"/>
                <w:color w:val="000000"/>
              </w:rPr>
              <w:t>experiments/#data points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7133B1" w:rsidRPr="007133B1" w:rsidRDefault="007133B1" w:rsidP="007133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133B1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7133B1" w:rsidRPr="007133B1" w:rsidRDefault="007133B1" w:rsidP="007133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133B1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7133B1" w:rsidRPr="007133B1" w:rsidRDefault="007133B1" w:rsidP="007133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133B1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7133B1" w:rsidRPr="007133B1" w:rsidRDefault="007133B1" w:rsidP="007133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133B1">
              <w:rPr>
                <w:rFonts w:ascii="Calibri" w:eastAsia="Times New Roman" w:hAnsi="Calibri" w:cs="Times New Roman"/>
                <w:color w:val="000000"/>
              </w:rPr>
              <w:t>200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7133B1" w:rsidRPr="007133B1" w:rsidRDefault="007133B1" w:rsidP="007133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133B1">
              <w:rPr>
                <w:rFonts w:ascii="Calibri" w:eastAsia="Times New Roman" w:hAnsi="Calibri" w:cs="Times New Roman"/>
                <w:color w:val="000000"/>
              </w:rPr>
              <w:t>500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7133B1" w:rsidRPr="007133B1" w:rsidRDefault="007133B1" w:rsidP="007133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133B1">
              <w:rPr>
                <w:rFonts w:ascii="Calibri" w:eastAsia="Times New Roman" w:hAnsi="Calibri" w:cs="Times New Roman"/>
                <w:color w:val="000000"/>
              </w:rPr>
              <w:t>1000</w:t>
            </w:r>
          </w:p>
        </w:tc>
      </w:tr>
      <w:tr w:rsidR="007133B1" w:rsidRPr="007133B1" w:rsidTr="007133B1">
        <w:trPr>
          <w:trHeight w:val="290"/>
        </w:trPr>
        <w:tc>
          <w:tcPr>
            <w:tcW w:w="36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7133B1" w:rsidRPr="007133B1" w:rsidRDefault="007133B1" w:rsidP="007133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133B1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7133B1" w:rsidRPr="007133B1" w:rsidRDefault="007133B1" w:rsidP="007133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133B1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7133B1" w:rsidRPr="007133B1" w:rsidRDefault="007133B1" w:rsidP="007133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133B1">
              <w:rPr>
                <w:rFonts w:ascii="Calibri" w:eastAsia="Times New Roman" w:hAnsi="Calibri" w:cs="Times New Roman"/>
                <w:color w:val="000000"/>
              </w:rPr>
              <w:t>38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7133B1" w:rsidRPr="007133B1" w:rsidRDefault="007133B1" w:rsidP="007133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133B1">
              <w:rPr>
                <w:rFonts w:ascii="Calibri" w:eastAsia="Times New Roman" w:hAnsi="Calibri" w:cs="Times New Roman"/>
                <w:color w:val="000000"/>
              </w:rPr>
              <w:t>74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7133B1" w:rsidRPr="007133B1" w:rsidRDefault="007133B1" w:rsidP="007133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133B1">
              <w:rPr>
                <w:rFonts w:ascii="Calibri" w:eastAsia="Times New Roman" w:hAnsi="Calibri" w:cs="Times New Roman"/>
                <w:color w:val="000000"/>
              </w:rPr>
              <w:t>169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7133B1" w:rsidRPr="007133B1" w:rsidRDefault="007133B1" w:rsidP="007133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133B1">
              <w:rPr>
                <w:rFonts w:ascii="Calibri" w:eastAsia="Times New Roman" w:hAnsi="Calibri" w:cs="Times New Roman"/>
                <w:color w:val="000000"/>
              </w:rPr>
              <w:t>458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7133B1" w:rsidRPr="007133B1" w:rsidRDefault="007133B1" w:rsidP="007133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133B1">
              <w:rPr>
                <w:rFonts w:ascii="Calibri" w:eastAsia="Times New Roman" w:hAnsi="Calibri" w:cs="Times New Roman"/>
                <w:color w:val="000000"/>
              </w:rPr>
              <w:t>891</w:t>
            </w:r>
          </w:p>
        </w:tc>
      </w:tr>
    </w:tbl>
    <w:p w:rsidR="007133B1" w:rsidRDefault="007133B1" w:rsidP="006F7B5D"/>
    <w:p w:rsidR="00B90565" w:rsidRDefault="00B90565" w:rsidP="006F7B5D"/>
    <w:p w:rsidR="00B90565" w:rsidRDefault="00B90565" w:rsidP="006F7B5D"/>
    <w:p w:rsidR="00B90565" w:rsidRDefault="00B90565" w:rsidP="006F7B5D"/>
    <w:p w:rsidR="00017975" w:rsidRPr="00017975" w:rsidRDefault="00017975" w:rsidP="006F7B5D">
      <w:r>
        <w:rPr>
          <w:noProof/>
        </w:rPr>
        <w:drawing>
          <wp:inline distT="0" distB="0" distL="0" distR="0" wp14:anchorId="49AE06CF" wp14:editId="4D3FB240">
            <wp:extent cx="4572000" cy="2787650"/>
            <wp:effectExtent l="0" t="0" r="0" b="12700"/>
            <wp:docPr id="16" name="Chart 1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017975" w:rsidRDefault="00B90565" w:rsidP="006F7B5D">
      <w:r>
        <w:t xml:space="preserve">Fig 1: Graphical representation of iteration comparison. Blue line – Iteration taken by PLA, Brown line – Iteration taken by PLA with pseudoinverse. </w:t>
      </w:r>
    </w:p>
    <w:p w:rsidR="006F7B5D" w:rsidRDefault="006F7B5D" w:rsidP="006F7B5D">
      <w:r>
        <w:t>A simple demonstration of the program is shown below for 10 data points. The plotting functions used are not part of actual program. Plotting functions are used only for this demo.</w:t>
      </w:r>
    </w:p>
    <w:p w:rsidR="006F7B5D" w:rsidRDefault="00BA413B" w:rsidP="006F7B5D">
      <w:r>
        <w:t>PLA converged in 6</w:t>
      </w:r>
      <w:r w:rsidR="006F7B5D">
        <w:t xml:space="preserve"> iterations. Please find the below graph for each iteration. The blue point in the graph is the misclassified point chosen to calculate the new weights.</w:t>
      </w:r>
    </w:p>
    <w:p w:rsidR="006F7B5D" w:rsidRPr="006F7B5D" w:rsidRDefault="006F7B5D" w:rsidP="006F7B5D">
      <w:pPr>
        <w:rPr>
          <w:b/>
        </w:rPr>
      </w:pPr>
      <w:r w:rsidRPr="006F7B5D">
        <w:rPr>
          <w:b/>
        </w:rPr>
        <w:t>Note:</w:t>
      </w:r>
      <w:r>
        <w:rPr>
          <w:b/>
        </w:rPr>
        <w:t xml:space="preserve"> The scale of graph is changing </w:t>
      </w:r>
      <w:r w:rsidR="00BA413B">
        <w:rPr>
          <w:b/>
        </w:rPr>
        <w:t>in every iteration but the data points are same.</w:t>
      </w:r>
    </w:p>
    <w:p w:rsidR="006F7B5D" w:rsidRDefault="006F7B5D" w:rsidP="00CD02FC">
      <w:r>
        <w:t>Below is the random line for data generation (Target Function)</w:t>
      </w:r>
      <w:r w:rsidR="00D26B07">
        <w:t xml:space="preserve"> Blue point is misclassified point that is picked to update the weights.</w:t>
      </w:r>
    </w:p>
    <w:p w:rsidR="000C1D99" w:rsidRDefault="000C1D99" w:rsidP="00CD02FC">
      <w:r>
        <w:rPr>
          <w:noProof/>
        </w:rPr>
        <w:drawing>
          <wp:inline distT="0" distB="0" distL="0" distR="0" wp14:anchorId="55489987" wp14:editId="1C644253">
            <wp:extent cx="3279312" cy="2178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86093" cy="2182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B5D" w:rsidRDefault="006F7B5D" w:rsidP="00CD02FC"/>
    <w:p w:rsidR="006F7B5D" w:rsidRDefault="006F7B5D" w:rsidP="00CD02FC">
      <w:r>
        <w:t>Iteration 1:</w:t>
      </w:r>
    </w:p>
    <w:p w:rsidR="000C1D99" w:rsidRDefault="000C1D99" w:rsidP="00CD02FC">
      <w:r>
        <w:rPr>
          <w:noProof/>
        </w:rPr>
        <w:drawing>
          <wp:inline distT="0" distB="0" distL="0" distR="0" wp14:anchorId="4FCB4933" wp14:editId="25D69675">
            <wp:extent cx="3274218" cy="22352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81520" cy="224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13B" w:rsidRDefault="00BA413B" w:rsidP="00CD02FC"/>
    <w:p w:rsidR="00BA413B" w:rsidRDefault="00BA413B" w:rsidP="00CD02FC"/>
    <w:p w:rsidR="00BA413B" w:rsidRDefault="00BA413B" w:rsidP="00CD02FC">
      <w:r>
        <w:t>Iteration 2:</w:t>
      </w:r>
    </w:p>
    <w:p w:rsidR="000C1D99" w:rsidRDefault="000C1D99" w:rsidP="00CD02FC">
      <w:r>
        <w:rPr>
          <w:noProof/>
        </w:rPr>
        <w:drawing>
          <wp:inline distT="0" distB="0" distL="0" distR="0" wp14:anchorId="4AFFAE62" wp14:editId="35F05CA2">
            <wp:extent cx="3323332" cy="2209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31866" cy="221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584" w:rsidRDefault="00AA2584" w:rsidP="00CD02FC"/>
    <w:p w:rsidR="00AA2584" w:rsidRDefault="00AA2584" w:rsidP="00CD02FC"/>
    <w:p w:rsidR="00AA2584" w:rsidRDefault="00AA2584" w:rsidP="00CD02FC"/>
    <w:p w:rsidR="00AA2584" w:rsidRDefault="00AA2584" w:rsidP="00CD02FC"/>
    <w:p w:rsidR="00AA2584" w:rsidRDefault="00AA2584" w:rsidP="00CD02FC"/>
    <w:p w:rsidR="00BA413B" w:rsidRDefault="00BA413B" w:rsidP="00CD02FC">
      <w:bookmarkStart w:id="0" w:name="_GoBack"/>
      <w:bookmarkEnd w:id="0"/>
      <w:r>
        <w:lastRenderedPageBreak/>
        <w:t>Iteration 3:</w:t>
      </w:r>
    </w:p>
    <w:p w:rsidR="000C1D99" w:rsidRDefault="000C1D99" w:rsidP="00CD02FC">
      <w:r>
        <w:rPr>
          <w:noProof/>
        </w:rPr>
        <w:drawing>
          <wp:inline distT="0" distB="0" distL="0" distR="0" wp14:anchorId="0A8B1678" wp14:editId="53A5BFC0">
            <wp:extent cx="3313782" cy="2203450"/>
            <wp:effectExtent l="0" t="0" r="127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18742" cy="2206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13B" w:rsidRDefault="00BA413B" w:rsidP="00CD02FC">
      <w:r>
        <w:t>Iteration 4:</w:t>
      </w:r>
    </w:p>
    <w:p w:rsidR="000C1D99" w:rsidRDefault="000C1D99" w:rsidP="00CD02FC">
      <w:r>
        <w:rPr>
          <w:noProof/>
        </w:rPr>
        <w:drawing>
          <wp:inline distT="0" distB="0" distL="0" distR="0" wp14:anchorId="2A86FC92" wp14:editId="348926B6">
            <wp:extent cx="3289300" cy="2245496"/>
            <wp:effectExtent l="0" t="0" r="635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99396" cy="2252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13B" w:rsidRDefault="00BA413B" w:rsidP="00CD02FC">
      <w:r>
        <w:t>Iteration 5:</w:t>
      </w:r>
    </w:p>
    <w:p w:rsidR="000C1D99" w:rsidRDefault="000C1D99" w:rsidP="00CD02FC">
      <w:r>
        <w:rPr>
          <w:noProof/>
        </w:rPr>
        <w:drawing>
          <wp:inline distT="0" distB="0" distL="0" distR="0" wp14:anchorId="5F6A9996" wp14:editId="600D1553">
            <wp:extent cx="3342432" cy="222250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48375" cy="2226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13B" w:rsidRDefault="00BA413B" w:rsidP="00CD02FC">
      <w:r>
        <w:lastRenderedPageBreak/>
        <w:t>Iteration 6:</w:t>
      </w:r>
    </w:p>
    <w:p w:rsidR="000C1D99" w:rsidRDefault="006F7B5D" w:rsidP="00CD02FC">
      <w:r>
        <w:rPr>
          <w:noProof/>
        </w:rPr>
        <w:drawing>
          <wp:inline distT="0" distB="0" distL="0" distR="0" wp14:anchorId="06C9B5FF" wp14:editId="4179773C">
            <wp:extent cx="3313782" cy="2203450"/>
            <wp:effectExtent l="0" t="0" r="127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21288" cy="2208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B5D" w:rsidRDefault="006F7B5D" w:rsidP="00CD02FC"/>
    <w:p w:rsidR="004467AB" w:rsidRDefault="004467AB" w:rsidP="004467AB">
      <w:r>
        <w:t>Here in iteration 6 – Data is classified correctly. Weights calculated are W = [-2.000 8.223 1.7681]</w:t>
      </w:r>
    </w:p>
    <w:p w:rsidR="004467AB" w:rsidRDefault="004467AB" w:rsidP="004467AB">
      <w:pPr>
        <w:pStyle w:val="Heading1"/>
      </w:pPr>
      <w:r>
        <w:t>After Regression:</w:t>
      </w:r>
    </w:p>
    <w:p w:rsidR="008A5D36" w:rsidRDefault="004467AB" w:rsidP="004467AB">
      <w:r>
        <w:t>This data is then given to pseudoinverse algorithm to calculate the weights. The weights given by regression are W1 = [</w:t>
      </w:r>
      <w:r w:rsidRPr="004467AB">
        <w:t>-0.938</w:t>
      </w:r>
      <w:r>
        <w:t xml:space="preserve"> </w:t>
      </w:r>
      <w:r w:rsidRPr="004467AB">
        <w:t>0.294</w:t>
      </w:r>
      <w:r>
        <w:t xml:space="preserve"> </w:t>
      </w:r>
      <w:r w:rsidRPr="004467AB">
        <w:t>0.592</w:t>
      </w:r>
      <w:r>
        <w:t>]</w:t>
      </w:r>
      <w:r w:rsidR="008A5D36">
        <w:t>. Now, we give these weights as initial weights to PLA. Here, converges in 2 iteration as below.</w:t>
      </w:r>
    </w:p>
    <w:p w:rsidR="008A5D36" w:rsidRDefault="008A5D36" w:rsidP="00CD02FC">
      <w:r>
        <w:t>Iteration 1:</w:t>
      </w:r>
    </w:p>
    <w:p w:rsidR="006F7B5D" w:rsidRDefault="006F7B5D" w:rsidP="00CD02FC">
      <w:r>
        <w:rPr>
          <w:noProof/>
        </w:rPr>
        <w:drawing>
          <wp:inline distT="0" distB="0" distL="0" distR="0" wp14:anchorId="5460690F" wp14:editId="00F9B8A2">
            <wp:extent cx="3294683" cy="2190750"/>
            <wp:effectExtent l="0" t="0" r="127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04701" cy="2197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D36" w:rsidRDefault="008A5D36" w:rsidP="00CD02FC">
      <w:r>
        <w:t>Iteration 2:</w:t>
      </w:r>
    </w:p>
    <w:p w:rsidR="006F7B5D" w:rsidRDefault="006F7B5D" w:rsidP="00CD02FC">
      <w:r>
        <w:rPr>
          <w:noProof/>
        </w:rPr>
        <w:lastRenderedPageBreak/>
        <w:drawing>
          <wp:inline distT="0" distB="0" distL="0" distR="0" wp14:anchorId="209556ED" wp14:editId="48B8B34F">
            <wp:extent cx="3294683" cy="2190750"/>
            <wp:effectExtent l="0" t="0" r="127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96811" cy="219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496" w:rsidRDefault="00E135F8">
      <w:r>
        <w:t>All the points in this iteration are classified correctly.</w:t>
      </w:r>
    </w:p>
    <w:p w:rsidR="00B9291A" w:rsidRDefault="00B9291A" w:rsidP="00B9291A">
      <w:pPr>
        <w:pStyle w:val="Heading1"/>
      </w:pPr>
      <w:r>
        <w:t>Miscellaneous:</w:t>
      </w:r>
    </w:p>
    <w:p w:rsidR="00B9291A" w:rsidRDefault="00B9291A" w:rsidP="00B9291A">
      <w:r>
        <w:t xml:space="preserve">Code is using some built in functions for task like taking average, calculating pseudoinverse and plotting graph. Reference for these functions is taken from python official web-sites. These are only supportive functions and hence used </w:t>
      </w:r>
      <w:r w:rsidR="00E167CB">
        <w:t xml:space="preserve">in implementation. </w:t>
      </w:r>
    </w:p>
    <w:p w:rsidR="00E167CB" w:rsidRDefault="00E167CB" w:rsidP="00B9291A">
      <w:r>
        <w:t>Another aspect: When perceptron updates the weights W</w:t>
      </w:r>
      <w:r w:rsidR="00227DB2">
        <w:t>= [</w:t>
      </w:r>
      <w:r>
        <w:t xml:space="preserve">w0 w1 w2]. Here, w0 will always be an </w:t>
      </w:r>
      <w:r w:rsidRPr="00D26B07">
        <w:rPr>
          <w:b/>
        </w:rPr>
        <w:t>integer</w:t>
      </w:r>
      <w:r>
        <w:t xml:space="preserve"> and has no decimal precision. However, weights from linear regression has a decimal precision for every element in a vector. This can be one of the reason that number of iteration in pseudoinverse PLA sometimes outnumber general case of PLA. </w:t>
      </w:r>
      <w:r w:rsidR="00D81F28">
        <w:t xml:space="preserve">There may be slight change in notations in the program and that is just for sake of simplicity. </w:t>
      </w:r>
    </w:p>
    <w:sectPr w:rsidR="00E167CB">
      <w:headerReference w:type="default" r:id="rId19"/>
      <w:footerReference w:type="even" r:id="rId20"/>
      <w:footerReference w:type="default" r:id="rId21"/>
      <w:pgSz w:w="12240" w:h="15840"/>
      <w:pgMar w:top="1440" w:right="1080" w:bottom="1440" w:left="1080" w:header="576" w:footer="432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539B" w:rsidRDefault="00A1539B">
      <w:pPr>
        <w:spacing w:after="0" w:line="240" w:lineRule="auto"/>
      </w:pPr>
      <w:r>
        <w:separator/>
      </w:r>
    </w:p>
  </w:endnote>
  <w:endnote w:type="continuationSeparator" w:id="0">
    <w:p w:rsidR="00A1539B" w:rsidRDefault="00A153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HGSMinchoE">
    <w:altName w:val="HGS明朝E"/>
    <w:panose1 w:val="000000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0496" w:rsidRDefault="00FB0496">
    <w:pPr>
      <w:jc w:val="right"/>
    </w:pPr>
  </w:p>
  <w:p w:rsidR="00FB0496" w:rsidRDefault="001C0577">
    <w:pPr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  <w:r>
      <w:t xml:space="preserve"> </w:t>
    </w:r>
    <w:r>
      <w:rPr>
        <w:color w:val="E68422" w:themeColor="accent3"/>
      </w:rPr>
      <w:sym w:font="Wingdings 2" w:char="F097"/>
    </w:r>
    <w:r>
      <w:t xml:space="preserve"> </w:t>
    </w:r>
  </w:p>
  <w:p w:rsidR="00FB0496" w:rsidRDefault="001C0577">
    <w:pPr>
      <w:jc w:val="right"/>
    </w:pPr>
    <w:r>
      <w:rPr>
        <w:noProof/>
      </w:rPr>
      <mc:AlternateContent>
        <mc:Choice Requires="wpg">
          <w:drawing>
            <wp:inline distT="0" distB="0" distL="0" distR="0" wp14:editId="104A847E">
              <wp:extent cx="2327910" cy="45085"/>
              <wp:effectExtent l="9525" t="9525" r="15240" b="12065"/>
              <wp:docPr id="3" name="Grou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327910" cy="71"/>
                        <a:chOff x="7606" y="15084"/>
                        <a:chExt cx="3666" cy="71"/>
                      </a:xfrm>
                    </wpg:grpSpPr>
                    <wps:wsp>
                      <wps:cNvPr id="6" name="AutoShape 5"/>
                      <wps:cNvCnPr>
                        <a:cxnSpLocks noChangeShapeType="1"/>
                      </wps:cNvCnPr>
                      <wps:spPr bwMode="auto">
                        <a:xfrm rot="10800000">
                          <a:off x="8548" y="15084"/>
                          <a:ext cx="2723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43808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bodyPr/>
                    </wps:wsp>
                    <wps:wsp>
                      <wps:cNvPr id="7" name="AutoShape 6"/>
                      <wps:cNvCnPr>
                        <a:cxnSpLocks noChangeShapeType="1"/>
                      </wps:cNvCnPr>
                      <wps:spPr bwMode="auto">
                        <a:xfrm rot="10800000">
                          <a:off x="7606" y="15155"/>
                          <a:ext cx="3666" cy="0"/>
                        </a:xfrm>
                        <a:prstGeom prst="straightConnector1">
                          <a:avLst/>
                        </a:prstGeom>
                        <a:noFill/>
                        <a:ln w="3175">
                          <a:solidFill>
                            <a:srgbClr val="43808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</wp:inline>
          </w:drawing>
        </mc:Choice>
        <mc:Fallback>
          <w:pict>
            <v:group w14:anchorId="6ACC0659" id="Group 4" o:spid="_x0000_s1026" style="width:183.3pt;height:3.55pt;mso-position-horizontal-relative:char;mso-position-vertical-relative:line" coordorigin="7606,15084" coordsize="3666,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" o:spid="_x0000_s1027" type="#_x0000_t32" style="position:absolute;left:8548;top:15084;width:2723;height:0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jJOrcMAAADaAAAADwAAAGRycy9kb3ducmV2LnhtbESPQWvCQBSE7wX/w/KE3pqNHkSiq4gg&#10;eFChaRG9vWZfs9Hs25BdNfHXdwuFHoeZ+YaZLztbizu1vnKsYJSkIIgLpysuFXx+bN6mIHxA1lg7&#10;JgU9eVguBi9zzLR78Dvd81CKCGGfoQITQpNJ6QtDFn3iGuLofbvWYoiyLaVu8RHhtpbjNJ1IixXH&#10;BYMNrQ0V1/xmFRzH+9HJfF1k7w/P3Tkvz7LXjVKvw241AxGoC//hv/ZWK5jA75V4A+Ti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YyTq3DAAAA2gAAAA8AAAAAAAAAAAAA&#10;AAAAoQIAAGRycy9kb3ducmV2LnhtbFBLBQYAAAAABAAEAPkAAACRAwAAAAA=&#10;" strokecolor="#438086" strokeweight="1.5pt"/>
              <v:shape id="AutoShape 6" o:spid="_x0000_s1028" type="#_x0000_t32" style="position:absolute;left:7606;top:15155;width:3666;height:0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wwgnMMAAADaAAAADwAAAGRycy9kb3ducmV2LnhtbESPX2vCQBDE3wW/w7GFvumlldqQeooI&#10;xTwV/IPQt21uTYK5vZBbNe2n7wmCj8PM/IaZLXrXqAt1ofZs4GWcgCIuvK25NLDffY5SUEGQLTae&#10;ycAvBVjMh4MZZtZfeUOXrZQqQjhkaKASaTOtQ1GRwzD2LXH0jr5zKFF2pbYdXiPcNfo1SabaYc1x&#10;ocKWVhUVp+3ZGfh26eFtxwdZr38mX3+p5P2yyI15fuqXH6CEenmE7+3cGniH25V4A/T8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MMIJzDAAAA2gAAAA8AAAAAAAAAAAAA&#10;AAAAoQIAAGRycy9kb3ducmV2LnhtbFBLBQYAAAAABAAEAPkAAACRAwAAAAA=&#10;" strokecolor="#438086" strokeweight=".25pt"/>
              <w10:anchorlock/>
            </v:group>
          </w:pict>
        </mc:Fallback>
      </mc:AlternateContent>
    </w:r>
  </w:p>
  <w:p w:rsidR="00FB0496" w:rsidRDefault="00FB0496">
    <w:pPr>
      <w:pStyle w:val="NoSpacing"/>
      <w:rPr>
        <w:sz w:val="2"/>
        <w:szCs w:val="2"/>
      </w:rPr>
    </w:pPr>
  </w:p>
  <w:p w:rsidR="00FB0496" w:rsidRDefault="00FB0496"/>
  <w:p w:rsidR="00FB0496" w:rsidRDefault="00FB0496"/>
  <w:p w:rsidR="00FB0496" w:rsidRDefault="00FB0496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0496" w:rsidRDefault="001C0577">
    <w:pPr>
      <w:jc w:val="center"/>
    </w:pPr>
    <w:r>
      <w:rPr>
        <w:rFonts w:hint="eastAsia"/>
        <w:color w:val="6076B4" w:themeColor="accent1"/>
      </w:rPr>
      <w:fldChar w:fldCharType="begin"/>
    </w:r>
    <w:r>
      <w:rPr>
        <w:rFonts w:hint="eastAsia"/>
        <w:color w:val="6076B4" w:themeColor="accent1"/>
      </w:rPr>
      <w:instrText xml:space="preserve"> </w:instrText>
    </w:r>
    <w:r>
      <w:rPr>
        <w:color w:val="6076B4" w:themeColor="accent1"/>
      </w:rPr>
      <w:instrText>STYLEREF  "Heading 1"</w:instrText>
    </w:r>
    <w:r>
      <w:rPr>
        <w:rFonts w:hint="eastAsia"/>
        <w:color w:val="6076B4" w:themeColor="accent1"/>
      </w:rPr>
      <w:instrText xml:space="preserve"> </w:instrText>
    </w:r>
    <w:r w:rsidR="00B9291A">
      <w:rPr>
        <w:color w:val="6076B4" w:themeColor="accent1"/>
      </w:rPr>
      <w:fldChar w:fldCharType="separate"/>
    </w:r>
    <w:r w:rsidR="00AA2584">
      <w:rPr>
        <w:noProof/>
        <w:color w:val="6076B4" w:themeColor="accent1"/>
      </w:rPr>
      <w:t>Results of PLA:</w:t>
    </w:r>
    <w:r>
      <w:rPr>
        <w:rFonts w:hint="eastAsia"/>
        <w:color w:val="6076B4" w:themeColor="accent1"/>
      </w:rPr>
      <w:fldChar w:fldCharType="end"/>
    </w:r>
    <w:r>
      <w:rPr>
        <w:color w:val="6076B4" w:themeColor="accent1"/>
      </w:rPr>
      <w:t xml:space="preserve"> </w:t>
    </w:r>
    <w:r>
      <w:rPr>
        <w:color w:val="6076B4" w:themeColor="accent1"/>
      </w:rPr>
      <w:sym w:font="Wingdings" w:char="F09F"/>
    </w:r>
    <w:r>
      <w:rPr>
        <w:color w:val="6076B4" w:themeColor="accent1"/>
      </w:rPr>
      <w:t xml:space="preserve"> </w:t>
    </w:r>
    <w:r>
      <w:rPr>
        <w:color w:val="6076B4" w:themeColor="accent1"/>
      </w:rPr>
      <w:fldChar w:fldCharType="begin"/>
    </w:r>
    <w:r>
      <w:rPr>
        <w:color w:val="6076B4" w:themeColor="accent1"/>
      </w:rPr>
      <w:instrText xml:space="preserve"> PAGE  \* Arabic  \* MERGEFORMAT </w:instrText>
    </w:r>
    <w:r>
      <w:rPr>
        <w:color w:val="6076B4" w:themeColor="accent1"/>
      </w:rPr>
      <w:fldChar w:fldCharType="separate"/>
    </w:r>
    <w:r w:rsidR="00AA2584">
      <w:rPr>
        <w:noProof/>
        <w:color w:val="6076B4" w:themeColor="accent1"/>
      </w:rPr>
      <w:t>3</w:t>
    </w:r>
    <w:r>
      <w:rPr>
        <w:color w:val="6076B4" w:themeColor="accent1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539B" w:rsidRDefault="00A1539B">
      <w:pPr>
        <w:spacing w:after="0" w:line="240" w:lineRule="auto"/>
      </w:pPr>
      <w:r>
        <w:separator/>
      </w:r>
    </w:p>
  </w:footnote>
  <w:footnote w:type="continuationSeparator" w:id="0">
    <w:p w:rsidR="00A1539B" w:rsidRDefault="00A153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color w:val="6076B4" w:themeColor="accent1"/>
      </w:rPr>
      <w:alias w:val="Title"/>
      <w:id w:val="-139649923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FB0496" w:rsidRDefault="0010775C">
        <w:pPr>
          <w:spacing w:after="0"/>
          <w:jc w:val="center"/>
          <w:rPr>
            <w:color w:val="E4E9EF" w:themeColor="background2"/>
          </w:rPr>
        </w:pPr>
        <w:r>
          <w:rPr>
            <w:color w:val="6076B4" w:themeColor="accent1"/>
          </w:rPr>
          <w:t>Linear Classification (PLA) and Regression</w:t>
        </w:r>
      </w:p>
    </w:sdtContent>
  </w:sdt>
  <w:p w:rsidR="00FB0496" w:rsidRDefault="001C0577">
    <w:pPr>
      <w:jc w:val="center"/>
      <w:rPr>
        <w:color w:val="6076B4" w:themeColor="accent1"/>
      </w:rPr>
    </w:pPr>
    <w:r>
      <w:rPr>
        <w:color w:val="6076B4" w:themeColor="accent1"/>
      </w:rPr>
      <w:sym w:font="Symbol" w:char="F0B7"/>
    </w:r>
    <w:r>
      <w:rPr>
        <w:color w:val="6076B4" w:themeColor="accent1"/>
      </w:rPr>
      <w:t xml:space="preserve"> </w:t>
    </w:r>
    <w:r>
      <w:rPr>
        <w:color w:val="6076B4" w:themeColor="accent1"/>
      </w:rPr>
      <w:sym w:font="Symbol" w:char="F0B7"/>
    </w:r>
    <w:r>
      <w:rPr>
        <w:color w:val="6076B4" w:themeColor="accent1"/>
      </w:rPr>
      <w:t xml:space="preserve"> </w:t>
    </w:r>
    <w:r>
      <w:rPr>
        <w:color w:val="6076B4" w:themeColor="accent1"/>
      </w:rPr>
      <w:sym w:font="Symbol" w:char="F0B7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191E"/>
    <w:rsid w:val="00017975"/>
    <w:rsid w:val="000C1D99"/>
    <w:rsid w:val="0010775C"/>
    <w:rsid w:val="001B0C18"/>
    <w:rsid w:val="001C0577"/>
    <w:rsid w:val="00227DB2"/>
    <w:rsid w:val="002A58B7"/>
    <w:rsid w:val="004467AB"/>
    <w:rsid w:val="005B2AE7"/>
    <w:rsid w:val="005B318C"/>
    <w:rsid w:val="006F7B5D"/>
    <w:rsid w:val="007133B1"/>
    <w:rsid w:val="008A5D36"/>
    <w:rsid w:val="00A1539B"/>
    <w:rsid w:val="00AA2584"/>
    <w:rsid w:val="00B90565"/>
    <w:rsid w:val="00B9291A"/>
    <w:rsid w:val="00BA413B"/>
    <w:rsid w:val="00CD02FC"/>
    <w:rsid w:val="00CE0D7F"/>
    <w:rsid w:val="00D26B07"/>
    <w:rsid w:val="00D81F28"/>
    <w:rsid w:val="00E135F8"/>
    <w:rsid w:val="00E167CB"/>
    <w:rsid w:val="00F4191E"/>
    <w:rsid w:val="00FA3483"/>
    <w:rsid w:val="00FB0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C6B9BAC-7CB5-46E3-AFDB-B3664CF43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i/>
      <w:color w:val="6076B4" w:themeColor="accen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Cs/>
      <w:color w:val="2F5897" w:themeColor="text2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i/>
      <w:color w:val="2F5897" w:themeColor="text2"/>
      <w:sz w:val="23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200" w:after="0" w:line="264" w:lineRule="auto"/>
      <w:outlineLvl w:val="3"/>
    </w:pPr>
    <w:rPr>
      <w:rFonts w:asciiTheme="majorHAnsi" w:eastAsiaTheme="majorEastAsia" w:hAnsiTheme="majorHAnsi" w:cstheme="majorBidi"/>
      <w:bCs/>
      <w:i/>
      <w:iCs/>
      <w:color w:val="2F5897" w:themeColor="text2"/>
      <w:sz w:val="23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 w:line="264" w:lineRule="auto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 w:line="264" w:lineRule="auto"/>
      <w:outlineLvl w:val="5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 w:line="264" w:lineRule="auto"/>
      <w:outlineLvl w:val="6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 w:line="264" w:lineRule="auto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 w:line="264" w:lineRule="auto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Cs/>
      <w:i/>
      <w:color w:val="auto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Cs/>
      <w:color w:val="auto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Cs/>
      <w:i/>
      <w:color w:val="auto"/>
      <w:sz w:val="23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300" w:line="240" w:lineRule="auto"/>
      <w:contextualSpacing/>
    </w:pPr>
    <w:rPr>
      <w:rFonts w:asciiTheme="majorHAnsi" w:eastAsiaTheme="majorEastAsia" w:hAnsiTheme="majorHAnsi" w:cstheme="majorBidi"/>
      <w:color w:val="2F5897" w:themeColor="text2"/>
      <w:spacing w:val="5"/>
      <w:kern w:val="28"/>
      <w:sz w:val="60"/>
      <w:szCs w:val="56"/>
      <w14:ligatures w14:val="standardContextual"/>
      <w14:cntxtAlts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auto"/>
      <w:spacing w:val="5"/>
      <w:kern w:val="28"/>
      <w:sz w:val="60"/>
      <w:szCs w:val="56"/>
      <w14:ligatures w14:val="standardContextual"/>
      <w14:cntxtAlts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iCs/>
      <w:color w:val="000000" w:themeColor="tex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iCs/>
      <w:color w:val="auto"/>
      <w:spacing w:val="15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eastAsiaTheme="minorEastAsia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eastAsiaTheme="minorEastAsi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Cs/>
      <w:i/>
      <w:iCs/>
      <w:color w:val="auto"/>
      <w:sz w:val="23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2F5897" w:themeColor="text2"/>
      <w:sz w:val="18"/>
      <w:szCs w:val="18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  <w:color w:val="auto"/>
    </w:rPr>
  </w:style>
  <w:style w:type="paragraph" w:styleId="ListParagraph">
    <w:name w:val="List Paragraph"/>
    <w:basedOn w:val="Normal"/>
    <w:uiPriority w:val="34"/>
    <w:qFormat/>
    <w:pPr>
      <w:spacing w:after="160" w:line="240" w:lineRule="auto"/>
      <w:ind w:left="1008" w:hanging="288"/>
      <w:contextualSpacing/>
    </w:pPr>
    <w:rPr>
      <w:rFonts w:eastAsiaTheme="minorHAnsi"/>
      <w:sz w:val="21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 w:after="160" w:line="300" w:lineRule="auto"/>
      <w:ind w:left="144" w:right="144"/>
      <w:jc w:val="center"/>
    </w:pPr>
    <w:rPr>
      <w:rFonts w:asciiTheme="majorHAnsi" w:hAnsiTheme="majorHAnsi"/>
      <w:i/>
      <w:iCs/>
      <w:color w:val="6076B4" w:themeColor="accent1"/>
      <w:sz w:val="24"/>
      <w:lang w:bidi="hi-IN"/>
    </w:rPr>
  </w:style>
  <w:style w:type="character" w:customStyle="1" w:styleId="QuoteChar">
    <w:name w:val="Quote Char"/>
    <w:basedOn w:val="DefaultParagraphFont"/>
    <w:link w:val="Quote"/>
    <w:uiPriority w:val="29"/>
    <w:rPr>
      <w:rFonts w:asciiTheme="majorHAnsi" w:hAnsiTheme="majorHAnsi"/>
      <w:i/>
      <w:iCs/>
      <w:color w:val="auto"/>
      <w:sz w:val="24"/>
      <w:lang w:bidi="hi-IN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36" w:space="8" w:color="6076B4" w:themeColor="accent1"/>
        <w:left w:val="single" w:sz="36" w:space="8" w:color="6076B4" w:themeColor="accent1"/>
        <w:bottom w:val="single" w:sz="36" w:space="8" w:color="6076B4" w:themeColor="accent1"/>
        <w:right w:val="single" w:sz="36" w:space="8" w:color="6076B4" w:themeColor="accent1"/>
      </w:pBdr>
      <w:shd w:val="clear" w:color="auto" w:fill="6076B4" w:themeFill="accent1"/>
      <w:spacing w:before="200" w:after="280" w:line="300" w:lineRule="auto"/>
      <w:ind w:left="936" w:right="936"/>
      <w:jc w:val="center"/>
    </w:pPr>
    <w:rPr>
      <w:rFonts w:asciiTheme="majorHAnsi" w:eastAsiaTheme="majorEastAsia" w:hAnsiTheme="majorHAnsi"/>
      <w:bCs/>
      <w:i/>
      <w:iCs/>
      <w:color w:val="000000"/>
      <w:sz w:val="24"/>
      <w:lang w:bidi="hi-IN"/>
      <w14:ligatures w14:val="standardContextual"/>
      <w14:cntxtAlts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Theme="majorHAnsi" w:eastAsiaTheme="majorEastAsia" w:hAnsiTheme="majorHAnsi"/>
      <w:bCs/>
      <w:i/>
      <w:iCs/>
      <w:color w:val="000000"/>
      <w:sz w:val="24"/>
      <w:shd w:val="clear" w:color="auto" w:fill="6076B4" w:themeFill="accent1"/>
      <w:lang w:bidi="hi-IN"/>
      <w14:ligatures w14:val="standardContextual"/>
      <w14:cntxtAlts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aps w:val="0"/>
      <w:smallCaps w:val="0"/>
      <w:color w:val="auto"/>
    </w:rPr>
  </w:style>
  <w:style w:type="character" w:styleId="SubtleReference">
    <w:name w:val="Subtle Reference"/>
    <w:basedOn w:val="DefaultParagraphFont"/>
    <w:uiPriority w:val="31"/>
    <w:qFormat/>
    <w:rPr>
      <w:smallCaps/>
      <w:color w:val="auto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bCs/>
      <w:caps w:val="0"/>
      <w:smallCaps w:val="0"/>
      <w:color w:val="auto"/>
      <w:spacing w:val="5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caps w:val="0"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before="480" w:line="276" w:lineRule="auto"/>
      <w:outlineLvl w:val="9"/>
    </w:pPr>
    <w:rPr>
      <w:b/>
      <w:i w:val="0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454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footer" Target="footer2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image" Target="media/image5.png"/><Relationship Id="rId23" Type="http://schemas.openxmlformats.org/officeDocument/2006/relationships/glossaryDocument" Target="glossary/document.xml"/><Relationship Id="rId10" Type="http://schemas.openxmlformats.org/officeDocument/2006/relationships/chart" Target="charts/chart1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chin\AppData\Roaming\Microsoft\Templates\Report%20(Executive%20design)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Machine%20Learning\Assignment%201\trystats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v>Without pseudoinverse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Sheet1!$B$2:$G$2</c:f>
              <c:numCache>
                <c:formatCode>General</c:formatCode>
                <c:ptCount val="6"/>
                <c:pt idx="0">
                  <c:v>10</c:v>
                </c:pt>
                <c:pt idx="1">
                  <c:v>50</c:v>
                </c:pt>
                <c:pt idx="2">
                  <c:v>100</c:v>
                </c:pt>
                <c:pt idx="3">
                  <c:v>200</c:v>
                </c:pt>
                <c:pt idx="4">
                  <c:v>500</c:v>
                </c:pt>
                <c:pt idx="5">
                  <c:v>1000</c:v>
                </c:pt>
              </c:numCache>
            </c:numRef>
          </c:cat>
          <c:val>
            <c:numRef>
              <c:f>Sheet1!$B$3:$G$3</c:f>
              <c:numCache>
                <c:formatCode>General</c:formatCode>
                <c:ptCount val="6"/>
                <c:pt idx="0">
                  <c:v>13</c:v>
                </c:pt>
                <c:pt idx="1">
                  <c:v>53</c:v>
                </c:pt>
                <c:pt idx="2">
                  <c:v>125</c:v>
                </c:pt>
                <c:pt idx="3">
                  <c:v>180</c:v>
                </c:pt>
                <c:pt idx="4">
                  <c:v>546</c:v>
                </c:pt>
                <c:pt idx="5">
                  <c:v>863</c:v>
                </c:pt>
              </c:numCache>
            </c:numRef>
          </c:val>
          <c:smooth val="0"/>
        </c:ser>
        <c:ser>
          <c:idx val="1"/>
          <c:order val="1"/>
          <c:tx>
            <c:v>With Pseudoinverse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val>
            <c:numRef>
              <c:f>Sheet1!$B$23:$G$23</c:f>
              <c:numCache>
                <c:formatCode>General</c:formatCode>
                <c:ptCount val="6"/>
                <c:pt idx="0">
                  <c:v>6</c:v>
                </c:pt>
                <c:pt idx="1">
                  <c:v>38</c:v>
                </c:pt>
                <c:pt idx="2">
                  <c:v>74</c:v>
                </c:pt>
                <c:pt idx="3">
                  <c:v>169</c:v>
                </c:pt>
                <c:pt idx="4">
                  <c:v>458</c:v>
                </c:pt>
                <c:pt idx="5">
                  <c:v>891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91766256"/>
        <c:axId val="191766648"/>
      </c:lineChart>
      <c:catAx>
        <c:axId val="19176625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1766648"/>
        <c:crosses val="autoZero"/>
        <c:auto val="1"/>
        <c:lblAlgn val="ctr"/>
        <c:lblOffset val="100"/>
        <c:noMultiLvlLbl val="0"/>
      </c:catAx>
      <c:valAx>
        <c:axId val="1917666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176625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8667629CAC142968F2DCD67180ACF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A526E9-3A76-484A-8C74-DA0741237816}"/>
      </w:docPartPr>
      <w:docPartBody>
        <w:p w:rsidR="00310453" w:rsidRDefault="00F441CC">
          <w:pPr>
            <w:pStyle w:val="98667629CAC142968F2DCD67180ACF8C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  <w:docPart>
      <w:docPartPr>
        <w:name w:val="0A6F508ECB8D4A3D97E276F576F97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F4C161-C1F9-43E6-98F8-DDD182E0C365}"/>
      </w:docPartPr>
      <w:docPartBody>
        <w:p w:rsidR="00310453" w:rsidRDefault="00F441CC">
          <w:pPr>
            <w:pStyle w:val="0A6F508ECB8D4A3D97E276F576F97EB2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[Type the document subtitle]</w:t>
          </w:r>
        </w:p>
      </w:docPartBody>
    </w:docPart>
    <w:docPart>
      <w:docPartPr>
        <w:name w:val="F7FCD48CBCE047F5B191DAD91FDA55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C7300B-CC1D-4B9C-BD7C-82F7142CBCE0}"/>
      </w:docPartPr>
      <w:docPartBody>
        <w:p w:rsidR="00310453" w:rsidRDefault="00F441CC">
          <w:pPr>
            <w:pStyle w:val="F7FCD48CBCE047F5B191DAD91FDA5531"/>
          </w:pPr>
          <w:r>
            <w:t>[Type the abstract of the document here. The abstract is typically a short summary of the contents of the document. Type the abstract of the document here. The abstract is typically a short summary of the contents of the document.]</w:t>
          </w:r>
        </w:p>
      </w:docPartBody>
    </w:docPart>
    <w:docPart>
      <w:docPartPr>
        <w:name w:val="CA590ED1DCFE4448BFE0756DAC7C2F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540976-1F24-4109-BFBE-EE14189397BF}"/>
      </w:docPartPr>
      <w:docPartBody>
        <w:p w:rsidR="00000000" w:rsidRDefault="00310453" w:rsidP="00310453">
          <w:pPr>
            <w:pStyle w:val="CA590ED1DCFE4448BFE0756DAC7C2F57"/>
          </w:pPr>
          <w:r>
            <w:t>[Type the abstract of the document here. The abstract is typically a short summary of the contents of the document. Type the abstract of the document here. The abstract is typically a short summary of the contents of the document.]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HGSMinchoE">
    <w:altName w:val="HGS明朝E"/>
    <w:panose1 w:val="000000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41CC"/>
    <w:rsid w:val="00310453"/>
    <w:rsid w:val="006C6EA0"/>
    <w:rsid w:val="00F44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i/>
      <w:color w:val="5B9BD5" w:themeColor="accent1"/>
      <w:sz w:val="32"/>
      <w:szCs w:val="32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Cs/>
      <w:color w:val="44546A" w:themeColor="text2"/>
      <w:sz w:val="28"/>
      <w:szCs w:val="26"/>
      <w:lang w:eastAsia="ja-JP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8667629CAC142968F2DCD67180ACF8C">
    <w:name w:val="98667629CAC142968F2DCD67180ACF8C"/>
  </w:style>
  <w:style w:type="paragraph" w:customStyle="1" w:styleId="0A6F508ECB8D4A3D97E276F576F97EB2">
    <w:name w:val="0A6F508ECB8D4A3D97E276F576F97EB2"/>
  </w:style>
  <w:style w:type="paragraph" w:customStyle="1" w:styleId="F7FCD48CBCE047F5B191DAD91FDA5531">
    <w:name w:val="F7FCD48CBCE047F5B191DAD91FDA5531"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Cs/>
      <w:i/>
      <w:color w:val="5B9BD5" w:themeColor="accent1"/>
      <w:sz w:val="32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Cs/>
      <w:color w:val="44546A" w:themeColor="text2"/>
      <w:sz w:val="28"/>
      <w:szCs w:val="2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b/>
      <w:bCs/>
      <w:caps/>
      <w:color w:val="44546A" w:themeColor="text2"/>
    </w:rPr>
  </w:style>
  <w:style w:type="paragraph" w:customStyle="1" w:styleId="CFE2F68EF8304928BFDA898CCA2DDFA3">
    <w:name w:val="CFE2F68EF8304928BFDA898CCA2DDFA3"/>
  </w:style>
  <w:style w:type="paragraph" w:customStyle="1" w:styleId="C81B2060583445BBADA43FA861D5D0F8">
    <w:name w:val="C81B2060583445BBADA43FA861D5D0F8"/>
    <w:rsid w:val="00310453"/>
  </w:style>
  <w:style w:type="paragraph" w:customStyle="1" w:styleId="CA590ED1DCFE4448BFE0756DAC7C2F57">
    <w:name w:val="CA590ED1DCFE4448BFE0756DAC7C2F57"/>
    <w:rsid w:val="0031045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9.jpeg"/></Relationships>
</file>

<file path=word/theme/theme1.xml><?xml version="1.0" encoding="utf-8"?>
<a:theme xmlns:a="http://schemas.openxmlformats.org/drawingml/2006/main" name="Executive">
  <a:themeElements>
    <a:clrScheme name="Executive">
      <a:dk1>
        <a:sysClr val="windowText" lastClr="000000"/>
      </a:dk1>
      <a:lt1>
        <a:sysClr val="window" lastClr="FFFFFF"/>
      </a:lt1>
      <a:dk2>
        <a:srgbClr val="2F5897"/>
      </a:dk2>
      <a:lt2>
        <a:srgbClr val="E4E9EF"/>
      </a:lt2>
      <a:accent1>
        <a:srgbClr val="6076B4"/>
      </a:accent1>
      <a:accent2>
        <a:srgbClr val="9C5252"/>
      </a:accent2>
      <a:accent3>
        <a:srgbClr val="E68422"/>
      </a:accent3>
      <a:accent4>
        <a:srgbClr val="846648"/>
      </a:accent4>
      <a:accent5>
        <a:srgbClr val="63891F"/>
      </a:accent5>
      <a:accent6>
        <a:srgbClr val="758085"/>
      </a:accent6>
      <a:hlink>
        <a:srgbClr val="3399FF"/>
      </a:hlink>
      <a:folHlink>
        <a:srgbClr val="B2B2B2"/>
      </a:folHlink>
    </a:clrScheme>
    <a:fontScheme name="Executi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/>
        <a:ea typeface=""/>
        <a:cs typeface=""/>
        <a:font script="Jpan" typeface="HGS明朝E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Executiv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50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50000">
              <a:schemeClr val="phClr">
                <a:tint val="80000"/>
                <a:satMod val="250000"/>
              </a:schemeClr>
            </a:gs>
            <a:gs pos="76000">
              <a:schemeClr val="phClr">
                <a:tint val="90000"/>
                <a:shade val="90000"/>
                <a:satMod val="200000"/>
              </a:schemeClr>
            </a:gs>
            <a:gs pos="92000">
              <a:schemeClr val="phClr">
                <a:tint val="90000"/>
                <a:shade val="70000"/>
                <a:satMod val="250000"/>
              </a:schemeClr>
            </a:gs>
          </a:gsLst>
          <a:path path="circle">
            <a:fillToRect l="50000" t="50000" r="50000" b="50000"/>
          </a:path>
        </a:gradFill>
        <a:blipFill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>Perceptron Leaning Algorithm is implemented on a data generated programmatically. As the generated data is linearly separable, algorithm as a guaranteed convergence. The performance of algorithm is compared by giving 0 initial weights against the weights calculated by linear regression.</Abstract>
  <CompanyAddress/>
  <CompanyPhone/>
  <CompanyFax/>
  <CompanyEmail/>
</CoverPageProperties>
</file>

<file path=customXml/item2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/>
</outs:outSpaceDat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AA9BBAF-2A1F-4D95-901E-4FFB9D2C6CBC}">
  <ds:schemaRefs>
    <ds:schemaRef ds:uri="http://schemas.microsoft.com/office/2009/outspace/metadata"/>
  </ds:schemaRefs>
</ds:datastoreItem>
</file>

<file path=customXml/itemProps3.xml><?xml version="1.0" encoding="utf-8"?>
<ds:datastoreItem xmlns:ds="http://schemas.openxmlformats.org/officeDocument/2006/customXml" ds:itemID="{1083CA12-5842-482C-AF8F-1352C3F1AC3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8C6B2C3-50E1-41B0-BB30-D70AA4317E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(Executive design).dotx</Template>
  <TotalTime>590</TotalTime>
  <Pages>8</Pages>
  <Words>729</Words>
  <Characters>4157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Linear Classification (PLA) and Regression</vt:lpstr>
    </vt:vector>
  </TitlesOfParts>
  <Company/>
  <LinksUpToDate>false</LinksUpToDate>
  <CharactersWithSpaces>4877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Linear Classification (PLA) and Regression</dc:title>
  <dc:subject>Implementation report for PLA and Pseudoinverse Algorithm</dc:subject>
  <dc:creator>Sachin Badgujar</dc:creator>
  <cp:keywords/>
  <cp:lastModifiedBy>Sachin Badgujar</cp:lastModifiedBy>
  <cp:revision>12</cp:revision>
  <cp:lastPrinted>2009-08-05T20:41:00Z</cp:lastPrinted>
  <dcterms:created xsi:type="dcterms:W3CDTF">2016-03-03T22:07:00Z</dcterms:created>
  <dcterms:modified xsi:type="dcterms:W3CDTF">2016-03-04T18:41:00Z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TC017730589991</vt:lpwstr>
  </property>
</Properties>
</file>