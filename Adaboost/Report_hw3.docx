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363DE6" w:rsidRDefault="00363DE6"/>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363DE6">
            <w:tc>
              <w:tcPr>
                <w:tcW w:w="9576" w:type="dxa"/>
              </w:tcPr>
              <w:sdt>
                <w:sdtPr>
                  <w:rPr>
                    <w:sz w:val="96"/>
                  </w:rPr>
                  <w:alias w:val="Title"/>
                  <w:id w:val="-308007970"/>
                  <w:placeholder>
                    <w:docPart w:val="64E9F0AA489C44BBA7819AF70E3EBD36"/>
                  </w:placeholder>
                  <w:dataBinding w:prefixMappings="xmlns:ns0='http://schemas.openxmlformats.org/package/2006/metadata/core-properties' xmlns:ns1='http://purl.org/dc/elements/1.1/'" w:xpath="/ns0:coreProperties[1]/ns1:title[1]" w:storeItemID="{6C3C8BC8-F283-45AE-878A-BAB7291924A1}"/>
                  <w:text/>
                </w:sdtPr>
                <w:sdtEndPr/>
                <w:sdtContent>
                  <w:p w:rsidR="00363DE6" w:rsidRDefault="00080647" w:rsidP="00080647">
                    <w:pPr>
                      <w:pStyle w:val="Title"/>
                      <w:jc w:val="center"/>
                      <w:rPr>
                        <w:sz w:val="96"/>
                      </w:rPr>
                    </w:pPr>
                    <w:r>
                      <w:rPr>
                        <w:sz w:val="96"/>
                      </w:rPr>
                      <w:t>Adaboost using Decision stump and Perceptron</w:t>
                    </w:r>
                  </w:p>
                </w:sdtContent>
              </w:sdt>
            </w:tc>
          </w:tr>
          <w:tr w:rsidR="00363DE6">
            <w:tc>
              <w:tcPr>
                <w:tcW w:w="0" w:type="auto"/>
                <w:vAlign w:val="bottom"/>
              </w:tcPr>
              <w:sdt>
                <w:sdtPr>
                  <w:rPr>
                    <w:sz w:val="36"/>
                    <w:szCs w:val="36"/>
                  </w:rPr>
                  <w:alias w:val="Subtitle"/>
                  <w:id w:val="758173203"/>
                  <w:placeholder>
                    <w:docPart w:val="71B2C81E045347B5B3BC921FE8849902"/>
                  </w:placeholder>
                  <w:dataBinding w:prefixMappings="xmlns:ns0='http://schemas.openxmlformats.org/package/2006/metadata/core-properties' xmlns:ns1='http://purl.org/dc/elements/1.1/'" w:xpath="/ns0:coreProperties[1]/ns1:subject[1]" w:storeItemID="{6C3C8BC8-F283-45AE-878A-BAB7291924A1}"/>
                  <w:text/>
                </w:sdtPr>
                <w:sdtEndPr/>
                <w:sdtContent>
                  <w:p w:rsidR="00363DE6" w:rsidRDefault="00D26571" w:rsidP="00080647">
                    <w:pPr>
                      <w:pStyle w:val="Subtitle"/>
                      <w:jc w:val="center"/>
                      <w:rPr>
                        <w:sz w:val="36"/>
                        <w:szCs w:val="36"/>
                      </w:rPr>
                    </w:pPr>
                    <w:r>
                      <w:rPr>
                        <w:sz w:val="36"/>
                        <w:szCs w:val="36"/>
                      </w:rPr>
                      <w:t>Machine Learning (ITCS 6156) assignment 3</w:t>
                    </w:r>
                  </w:p>
                </w:sdtContent>
              </w:sdt>
            </w:tc>
          </w:tr>
          <w:tr w:rsidR="00363DE6">
            <w:tc>
              <w:tcPr>
                <w:tcW w:w="0" w:type="auto"/>
                <w:vAlign w:val="bottom"/>
              </w:tcPr>
              <w:p w:rsidR="00363DE6" w:rsidRDefault="00363DE6"/>
            </w:tc>
          </w:tr>
          <w:tr w:rsidR="00363DE6">
            <w:tc>
              <w:tcPr>
                <w:tcW w:w="0" w:type="auto"/>
                <w:vAlign w:val="bottom"/>
              </w:tcPr>
              <w:sdt>
                <w:sdtPr>
                  <w:alias w:val="Abstract"/>
                  <w:id w:val="553592755"/>
                  <w:placeholder>
                    <w:docPart w:val="E0A8BDD2CB64448BB56750CB5DD70002"/>
                  </w:placeholder>
                  <w:dataBinding w:prefixMappings="xmlns:ns0='http://schemas.microsoft.com/office/2006/coverPageProps'" w:xpath="/ns0:CoverPageProperties[1]/ns0:Abstract[1]" w:storeItemID="{55AF091B-3C7A-41E3-B477-F2FDAA23CFDA}"/>
                  <w:text/>
                </w:sdtPr>
                <w:sdtEndPr/>
                <w:sdtContent>
                  <w:p w:rsidR="00363DE6" w:rsidRDefault="00D26571" w:rsidP="00D26571">
                    <w:pPr>
                      <w:jc w:val="center"/>
                    </w:pPr>
                    <w:r>
                      <w:t>Train small classifiers in a sequence. Combine weak classifiers by letting them vote on prediction. This improves the effectiveness of predictors. Here, we use Decision stump and perceptron as a classifier.</w:t>
                    </w:r>
                  </w:p>
                </w:sdtContent>
              </w:sdt>
            </w:tc>
          </w:tr>
          <w:tr w:rsidR="00363DE6">
            <w:tc>
              <w:tcPr>
                <w:tcW w:w="0" w:type="auto"/>
                <w:vAlign w:val="bottom"/>
              </w:tcPr>
              <w:p w:rsidR="00363DE6" w:rsidRDefault="00363DE6">
                <w:pPr>
                  <w:jc w:val="center"/>
                </w:pPr>
              </w:p>
            </w:tc>
          </w:tr>
        </w:tbl>
        <w:p w:rsidR="00363DE6" w:rsidRDefault="0064608F">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64E9F0AA489C44BBA7819AF70E3EBD36"/>
        </w:placeholder>
        <w:dataBinding w:prefixMappings="xmlns:ns0='http://schemas.openxmlformats.org/package/2006/metadata/core-properties' xmlns:ns1='http://purl.org/dc/elements/1.1/'" w:xpath="/ns0:coreProperties[1]/ns1:title[1]" w:storeItemID="{6C3C8BC8-F283-45AE-878A-BAB7291924A1}"/>
        <w:text/>
      </w:sdtPr>
      <w:sdtEndPr/>
      <w:sdtContent>
        <w:p w:rsidR="00363DE6" w:rsidRDefault="00080647">
          <w:pPr>
            <w:pStyle w:val="Title"/>
          </w:pPr>
          <w:r>
            <w:t>Adaboost using Decision stump and Perceptron</w:t>
          </w:r>
        </w:p>
      </w:sdtContent>
    </w:sdt>
    <w:p w:rsidR="00363DE6" w:rsidRDefault="001C6382" w:rsidP="00D26571">
      <w:pPr>
        <w:pStyle w:val="Subtitle"/>
      </w:pPr>
      <w:sdt>
        <w:sdtPr>
          <w:alias w:val="Subtitle"/>
          <w:id w:val="-723052804"/>
          <w:placeholder>
            <w:docPart w:val="71B2C81E045347B5B3BC921FE8849902"/>
          </w:placeholder>
          <w:dataBinding w:prefixMappings="xmlns:ns0='http://schemas.openxmlformats.org/package/2006/metadata/core-properties' xmlns:ns1='http://purl.org/dc/elements/1.1/'" w:xpath="/ns0:coreProperties[1]/ns1:subject[1]" w:storeItemID="{6C3C8BC8-F283-45AE-878A-BAB7291924A1}"/>
          <w:text/>
        </w:sdtPr>
        <w:sdtEndPr/>
        <w:sdtContent>
          <w:r w:rsidR="00080647">
            <w:t xml:space="preserve">Machine </w:t>
          </w:r>
          <w:r w:rsidR="00D26571">
            <w:t>Learning (</w:t>
          </w:r>
          <w:r w:rsidR="00080647">
            <w:t>ITCS 6156) assignment 3</w:t>
          </w:r>
        </w:sdtContent>
      </w:sdt>
    </w:p>
    <w:p w:rsidR="00D26571" w:rsidRDefault="00C762C0" w:rsidP="00D26571">
      <w:pPr>
        <w:pStyle w:val="Heading1"/>
      </w:pPr>
      <w:r>
        <w:t>Training:</w:t>
      </w:r>
    </w:p>
    <w:p w:rsidR="00D26571" w:rsidRDefault="00D26571" w:rsidP="00D26571">
      <w:r>
        <w:t xml:space="preserve">Perceptron is used as weak classifier and trained a sequence of perceptron and considered a weighted vote of each perceptron. There are 2 types of weights in perceptron viz. Data weights and weights of perceptron. After each perceptron is trained the data weights are re-calculated and given to train the new perceptron. Data weights calculation depends on misclassified data points. </w:t>
      </w:r>
    </w:p>
    <w:p w:rsidR="00D26571" w:rsidRDefault="00D26571" w:rsidP="00D26571">
      <w:pPr>
        <w:pStyle w:val="Heading2"/>
      </w:pPr>
      <w:r>
        <w:t xml:space="preserve">Perceptron </w:t>
      </w:r>
      <w:r w:rsidR="00121A04">
        <w:t>Training-</w:t>
      </w:r>
    </w:p>
    <w:p w:rsidR="00121A04" w:rsidRDefault="00121A04" w:rsidP="00121A04">
      <w:r>
        <w:t>In the program, pseudoinverse is used to calculate the initial weights for the perceptron training. This significantly reduces the number of iteration of perceptron. Below are some important point in training the perceptron:</w:t>
      </w:r>
    </w:p>
    <w:p w:rsidR="00121A04" w:rsidRDefault="00121A04" w:rsidP="00121A04">
      <w:pPr>
        <w:pStyle w:val="ListParagraph"/>
        <w:numPr>
          <w:ilvl w:val="0"/>
          <w:numId w:val="1"/>
        </w:numPr>
      </w:pPr>
      <w:r>
        <w:t>Among the misclassified points, pick the one with highest weight.</w:t>
      </w:r>
    </w:p>
    <w:p w:rsidR="00121A04" w:rsidRDefault="00121A04" w:rsidP="00121A04">
      <w:pPr>
        <w:pStyle w:val="ListParagraph"/>
        <w:numPr>
          <w:ilvl w:val="0"/>
          <w:numId w:val="1"/>
        </w:numPr>
      </w:pPr>
      <w:r>
        <w:t>Error is calculated as sum</w:t>
      </w:r>
      <w:r w:rsidR="00F63A71">
        <w:t xml:space="preserve"> of</w:t>
      </w:r>
      <w:r>
        <w:t xml:space="preserve"> </w:t>
      </w:r>
      <w:r w:rsidR="00C14E18" w:rsidRPr="00565F3E">
        <w:rPr>
          <w:b/>
        </w:rPr>
        <w:t xml:space="preserve">misclassified </w:t>
      </w:r>
      <w:r w:rsidR="00F63A71" w:rsidRPr="00565F3E">
        <w:rPr>
          <w:b/>
        </w:rPr>
        <w:t>data weights</w:t>
      </w:r>
      <w:r w:rsidR="00F63A71">
        <w:t>.</w:t>
      </w:r>
    </w:p>
    <w:p w:rsidR="00565F3E" w:rsidRDefault="00565F3E" w:rsidP="00121A04">
      <w:pPr>
        <w:pStyle w:val="ListParagraph"/>
        <w:numPr>
          <w:ilvl w:val="0"/>
          <w:numId w:val="1"/>
        </w:numPr>
      </w:pPr>
      <w:r>
        <w:t>Divided weight vector with the sum of weight vector, t</w:t>
      </w:r>
      <w:r w:rsidR="00F63A71">
        <w:t xml:space="preserve">o </w:t>
      </w:r>
      <w:r>
        <w:t>normalize</w:t>
      </w:r>
      <w:r w:rsidR="00F63A71">
        <w:t xml:space="preserve"> the </w:t>
      </w:r>
      <w:r>
        <w:t>weight vector so that sums up to 1.</w:t>
      </w:r>
    </w:p>
    <w:p w:rsidR="00565F3E" w:rsidRDefault="00565F3E" w:rsidP="00121A04">
      <w:pPr>
        <w:pStyle w:val="ListParagraph"/>
        <w:numPr>
          <w:ilvl w:val="0"/>
          <w:numId w:val="1"/>
        </w:numPr>
      </w:pPr>
      <w:r>
        <w:t xml:space="preserve">Perceptron is trained based on pocket algorithm with 200 iterations. </w:t>
      </w:r>
    </w:p>
    <w:p w:rsidR="0052066B" w:rsidRDefault="00565F3E">
      <w:r>
        <w:t xml:space="preserve">The number of perceptron in a model is limited by </w:t>
      </w:r>
      <w:r w:rsidRPr="00565F3E">
        <w:rPr>
          <w:b/>
        </w:rPr>
        <w:t>overfitting</w:t>
      </w:r>
      <w:r>
        <w:t xml:space="preserve"> or number 20 whichever is less. Alpha is calculated based on the error. Hence, we take the vote of each perceptron we weight it with alpha. Below example shows demonstration for model with 4 perceptron. </w:t>
      </w:r>
    </w:p>
    <w:p w:rsidR="00105151" w:rsidRDefault="00105151" w:rsidP="00105151">
      <w:pPr>
        <w:pStyle w:val="Heading2"/>
      </w:pPr>
      <w:r>
        <w:t>Decision Stump training-</w:t>
      </w:r>
    </w:p>
    <w:p w:rsidR="00907B14" w:rsidRDefault="00105151" w:rsidP="00105151">
      <w:r>
        <w:t xml:space="preserve">Decision stump is a </w:t>
      </w:r>
      <w:r w:rsidR="00907B14">
        <w:t xml:space="preserve">shortest possible decision tree. It only splits on a single attribute at a time and hence is a weak classifier. Here, we will keep on creating the decision stump until the model over fits. The upper limit is 20 for the number of decision stumps. </w:t>
      </w:r>
    </w:p>
    <w:p w:rsidR="00105151" w:rsidRDefault="00907B14" w:rsidP="00105151">
      <w:pPr>
        <w:rPr>
          <w:b/>
        </w:rPr>
      </w:pPr>
      <w:r w:rsidRPr="00907B14">
        <w:rPr>
          <w:b/>
        </w:rPr>
        <w:t>Note:</w:t>
      </w:r>
      <w:r>
        <w:rPr>
          <w:b/>
        </w:rPr>
        <w:t xml:space="preserve"> To decide the splitting attribute I have built all the decision stumps ( 1 on each attribute) and checked for min error decision tree. </w:t>
      </w:r>
    </w:p>
    <w:p w:rsidR="00907B14" w:rsidRDefault="00907B14" w:rsidP="00105151">
      <w:r>
        <w:t xml:space="preserve">Algorithm works in a similar way to the above perceptron. It calculates validation error to check for overfitting. </w:t>
      </w:r>
    </w:p>
    <w:p w:rsidR="00C762C0" w:rsidRDefault="00C762C0" w:rsidP="00C762C0">
      <w:pPr>
        <w:pStyle w:val="Heading1"/>
      </w:pPr>
      <w:r>
        <w:lastRenderedPageBreak/>
        <w:t>Assumption:</w:t>
      </w:r>
    </w:p>
    <w:p w:rsidR="00C762C0" w:rsidRDefault="00C762C0" w:rsidP="00C762C0">
      <w:r>
        <w:t>Handling ‘?’s in the data: In the dataset given, we have answers for some questions as ‘?’. In such case, I have replaced ‘?’ with the majority answer for that particular question.</w:t>
      </w:r>
    </w:p>
    <w:p w:rsidR="00C762C0" w:rsidRDefault="00836887" w:rsidP="00C762C0">
      <w:r>
        <w:t>Error: In-sample error is calculated as summation of misclassified weights instead of traditional error.</w:t>
      </w:r>
    </w:p>
    <w:p w:rsidR="004D6F2A" w:rsidRDefault="004D6F2A" w:rsidP="00836887">
      <w:pPr>
        <w:pStyle w:val="Heading1"/>
      </w:pPr>
      <w:r>
        <w:t>Perceptron</w:t>
      </w:r>
      <w:r w:rsidR="00836887">
        <w:t xml:space="preserve"> Performance</w:t>
      </w:r>
      <w:r>
        <w:t>:</w:t>
      </w:r>
    </w:p>
    <w:p w:rsidR="004D6F2A" w:rsidRDefault="004D6F2A">
      <w:r>
        <w:t xml:space="preserve">Below are the validation errors for every iteration (perceptron). </w:t>
      </w:r>
    </w:p>
    <w:p w:rsidR="004D6F2A" w:rsidRDefault="004D6F2A" w:rsidP="004D6F2A">
      <w:r>
        <w:t>Iteration  0 - 0.0245398773006</w:t>
      </w:r>
    </w:p>
    <w:p w:rsidR="004D6F2A" w:rsidRDefault="004D6F2A" w:rsidP="004D6F2A">
      <w:r>
        <w:t>Iteration  1 - 0.0184049079755</w:t>
      </w:r>
    </w:p>
    <w:p w:rsidR="004D6F2A" w:rsidRDefault="004D6F2A" w:rsidP="004D6F2A">
      <w:r>
        <w:t>Iteration  2 - 0.0184049079755</w:t>
      </w:r>
    </w:p>
    <w:p w:rsidR="003A15A1" w:rsidRDefault="004D6F2A" w:rsidP="004D6F2A">
      <w:r>
        <w:t>Iteration  3 - 0.0122699386503</w:t>
      </w:r>
    </w:p>
    <w:p w:rsidR="004D6F2A" w:rsidRDefault="004D6F2A" w:rsidP="004D6F2A">
      <w:r>
        <w:t xml:space="preserve">Hence, there are 4 perceptron created before overfitting. These 4 perceptron are nothing but </w:t>
      </w:r>
      <w:r w:rsidRPr="00105151">
        <w:rPr>
          <w:b/>
        </w:rPr>
        <w:t>weak classifier</w:t>
      </w:r>
      <w:r>
        <w:t>. We weight each of these weak classifier to make a strong classifier using below alpha (weight) values.</w:t>
      </w:r>
    </w:p>
    <w:p w:rsidR="004D6F2A" w:rsidRDefault="009402A7" w:rsidP="004D6F2A">
      <w:r w:rsidRPr="009402A7">
        <w:t>[2.3387454237838585, 2.682988007510925, 3.375550734468382, 3.721831841557795]</w:t>
      </w:r>
    </w:p>
    <w:p w:rsidR="004D6F2A" w:rsidRDefault="004D6F2A" w:rsidP="004D6F2A">
      <w:r>
        <w:t>Three hypothesis – perceptron weights are as below:</w:t>
      </w:r>
    </w:p>
    <w:p w:rsidR="004D6F2A" w:rsidRDefault="004D6F2A" w:rsidP="004D6F2A">
      <w:r>
        <w:t>[array([ -5.07340401, 2.97770323,  -0.99294285,  -5.14979627, 13.7815266 , 0.95241482, -3.02516679,   1.05487437,1.01874946, -7.18180236, 1.0184771 , -5.07021073, 3.000736  , -7.07046937, 1.01304244, -3.04971745,   1.01576666]),</w:t>
      </w:r>
    </w:p>
    <w:p w:rsidR="004D6F2A" w:rsidRDefault="004D6F2A" w:rsidP="004D6F2A">
      <w:r>
        <w:t xml:space="preserve"> array([ -6.07340401e+00,  -2.22967708e-02,   7.05715196e-03, -6.14979627e+00, 1.07815266e+01, 1.95241482e+00, -4.02516679e+00,  6.05487437e+00,  -1.98125054e+00, -6.18180236e+00,   1.84771023e-02,  -4.07021073e+00,</w:t>
      </w:r>
      <w:r w:rsidR="007A7408">
        <w:t xml:space="preserve"> </w:t>
      </w:r>
      <w:r>
        <w:t>7.35998709e-04, -6.07046937e+00,   2.01304244e+00,  -4.04971745e+00,   2.01576666e+00]),</w:t>
      </w:r>
    </w:p>
    <w:p w:rsidR="004D6F2A" w:rsidRDefault="004D6F2A" w:rsidP="004D6F2A">
      <w:r>
        <w:t xml:space="preserve"> array([ -5.07340401,   2.97770323,   1.00705715,  -5.14979627,</w:t>
      </w:r>
      <w:r w:rsidR="007A7408">
        <w:t xml:space="preserve"> </w:t>
      </w:r>
      <w:r>
        <w:t>13.7815266 ,   2.95241482,  -3.02516679, 5.05487437,</w:t>
      </w:r>
      <w:r w:rsidR="007A7408">
        <w:t xml:space="preserve"> </w:t>
      </w:r>
      <w:r>
        <w:t>-0.98125054,</w:t>
      </w:r>
      <w:r w:rsidR="007A7408">
        <w:t xml:space="preserve"> </w:t>
      </w:r>
      <w:r>
        <w:t>-5.18180236,</w:t>
      </w:r>
      <w:r w:rsidR="007A7408">
        <w:t xml:space="preserve"> </w:t>
      </w:r>
      <w:r>
        <w:t>3.0184771 ,</w:t>
      </w:r>
      <w:r w:rsidR="007A7408">
        <w:t xml:space="preserve"> </w:t>
      </w:r>
      <w:r>
        <w:t>-5.07021073, 1.000736  ,  -7.07046937,   1.01304244,  -1.04971745,  -0.98423334]),</w:t>
      </w:r>
    </w:p>
    <w:p w:rsidR="004D6F2A" w:rsidRDefault="004D6F2A" w:rsidP="004D6F2A">
      <w:r>
        <w:t xml:space="preserve"> array([ -4.07</w:t>
      </w:r>
      <w:r w:rsidR="007A7408">
        <w:t xml:space="preserve">340401e+00, 1.97770323e+00, </w:t>
      </w:r>
      <w:r>
        <w:t>2.00705715e+00,</w:t>
      </w:r>
      <w:r w:rsidR="007A7408">
        <w:t xml:space="preserve"> </w:t>
      </w:r>
      <w:r>
        <w:t>-1.01497963e+01,   1.67815266e+01, 1.95241482e+00,</w:t>
      </w:r>
      <w:r w:rsidR="007A7408">
        <w:t xml:space="preserve"> -6.02516679e+00, 2.05487437e+00, </w:t>
      </w:r>
      <w:r>
        <w:t>-3.98125054e+00,</w:t>
      </w:r>
      <w:r w:rsidR="007A7408">
        <w:t xml:space="preserve"> -8.18180236e+00, </w:t>
      </w:r>
      <w:r>
        <w:t>4.01847710e+00,  -8.07021073e+00, 7.35</w:t>
      </w:r>
      <w:r w:rsidR="007A7408">
        <w:t xml:space="preserve">998709e-04, -1.00704694e+01, </w:t>
      </w:r>
      <w:r>
        <w:t>1.30424381e-02,</w:t>
      </w:r>
      <w:r w:rsidR="007A7408">
        <w:t xml:space="preserve"> </w:t>
      </w:r>
      <w:r>
        <w:t>-2.04971745e+00, 1.57666616e-02])]</w:t>
      </w:r>
    </w:p>
    <w:p w:rsidR="003A15A1" w:rsidRPr="003A15A1" w:rsidRDefault="00450E86" w:rsidP="004D6F2A">
      <w:r w:rsidRPr="003A15A1">
        <w:rPr>
          <w:b/>
        </w:rPr>
        <w:t xml:space="preserve">Perceptron Performance: </w:t>
      </w:r>
      <w:r w:rsidR="003A15A1">
        <w:t>Below are the error and corresponding iterations of weak learner. This is calculated for 10 iterations. The algorithm is ran 10 times for the analysis.</w:t>
      </w:r>
    </w:p>
    <w:p w:rsidR="00450E86" w:rsidRDefault="00450E86" w:rsidP="003A15A1">
      <w:pPr>
        <w:spacing w:after="0"/>
      </w:pPr>
      <w:r>
        <w:lastRenderedPageBreak/>
        <w:t>Iteration  0 - 0.037037037037</w:t>
      </w:r>
    </w:p>
    <w:p w:rsidR="00450E86" w:rsidRDefault="00450E86" w:rsidP="003A15A1">
      <w:pPr>
        <w:spacing w:after="0"/>
      </w:pPr>
      <w:r>
        <w:t>Iteration  0 - 0.101851851852</w:t>
      </w:r>
    </w:p>
    <w:p w:rsidR="00450E86" w:rsidRDefault="00450E86" w:rsidP="003A15A1">
      <w:pPr>
        <w:spacing w:after="0"/>
      </w:pPr>
      <w:r>
        <w:t>Iteration  0 - 0.0648148148148</w:t>
      </w:r>
    </w:p>
    <w:p w:rsidR="00450E86" w:rsidRDefault="00450E86" w:rsidP="003A15A1">
      <w:pPr>
        <w:spacing w:after="0"/>
      </w:pPr>
      <w:r>
        <w:t>Iteration  1 - 0.0648148148148</w:t>
      </w:r>
    </w:p>
    <w:p w:rsidR="00450E86" w:rsidRDefault="00450E86" w:rsidP="003A15A1">
      <w:pPr>
        <w:spacing w:after="0"/>
      </w:pPr>
      <w:r>
        <w:t>Iteration  2 - 0.0648148148148</w:t>
      </w:r>
    </w:p>
    <w:p w:rsidR="00450E86" w:rsidRDefault="00450E86" w:rsidP="003A15A1">
      <w:pPr>
        <w:spacing w:after="0"/>
      </w:pPr>
      <w:r>
        <w:t>Iteration  3 - 0.0648148148148</w:t>
      </w:r>
    </w:p>
    <w:p w:rsidR="00450E86" w:rsidRDefault="00450E86" w:rsidP="003A15A1">
      <w:pPr>
        <w:spacing w:after="0"/>
      </w:pPr>
      <w:r>
        <w:t>Iteration  4 - 0.0648148148148</w:t>
      </w:r>
    </w:p>
    <w:p w:rsidR="00450E86" w:rsidRDefault="00450E86" w:rsidP="003A15A1">
      <w:pPr>
        <w:spacing w:after="0"/>
      </w:pPr>
      <w:r>
        <w:t>Iteration  5 - 0.0648148148148</w:t>
      </w:r>
    </w:p>
    <w:p w:rsidR="00450E86" w:rsidRDefault="00450E86" w:rsidP="003A15A1">
      <w:pPr>
        <w:spacing w:after="0"/>
      </w:pPr>
      <w:r>
        <w:t>Iteration  0 - 0.0740740740741</w:t>
      </w:r>
    </w:p>
    <w:p w:rsidR="00450E86" w:rsidRDefault="00450E86" w:rsidP="003A15A1">
      <w:pPr>
        <w:spacing w:after="0"/>
      </w:pPr>
      <w:r>
        <w:t>Iteration  1 - 0.0740740740741</w:t>
      </w:r>
    </w:p>
    <w:p w:rsidR="00450E86" w:rsidRDefault="00450E86" w:rsidP="003A15A1">
      <w:pPr>
        <w:spacing w:after="0"/>
      </w:pPr>
      <w:r>
        <w:t>Iteration  0 - 0.0555555555556</w:t>
      </w:r>
    </w:p>
    <w:p w:rsidR="00450E86" w:rsidRDefault="00450E86" w:rsidP="003A15A1">
      <w:pPr>
        <w:spacing w:after="0"/>
      </w:pPr>
      <w:r>
        <w:t>Iteration  0 - 0.0555555555556</w:t>
      </w:r>
    </w:p>
    <w:p w:rsidR="00450E86" w:rsidRDefault="00450E86" w:rsidP="003A15A1">
      <w:pPr>
        <w:spacing w:after="0"/>
      </w:pPr>
      <w:r>
        <w:t>Iteration  1 - 0.0462962962963</w:t>
      </w:r>
    </w:p>
    <w:p w:rsidR="00450E86" w:rsidRDefault="00450E86" w:rsidP="003A15A1">
      <w:pPr>
        <w:spacing w:after="0"/>
      </w:pPr>
      <w:r>
        <w:t>Iteration  0 - 0.0648148148148</w:t>
      </w:r>
    </w:p>
    <w:p w:rsidR="00450E86" w:rsidRDefault="00450E86" w:rsidP="003A15A1">
      <w:pPr>
        <w:spacing w:after="0"/>
      </w:pPr>
      <w:r>
        <w:t>Iteration  0 - 0.0555555555556</w:t>
      </w:r>
    </w:p>
    <w:p w:rsidR="00450E86" w:rsidRDefault="00450E86" w:rsidP="003A15A1">
      <w:pPr>
        <w:spacing w:after="0"/>
      </w:pPr>
      <w:r>
        <w:t>Iteration  1 - 0.0555555555556</w:t>
      </w:r>
    </w:p>
    <w:p w:rsidR="00450E86" w:rsidRDefault="00450E86" w:rsidP="003A15A1">
      <w:pPr>
        <w:spacing w:after="0"/>
      </w:pPr>
      <w:r>
        <w:t>Iteration  0 - 0.0555555555556</w:t>
      </w:r>
    </w:p>
    <w:p w:rsidR="00450E86" w:rsidRDefault="00450E86" w:rsidP="003A15A1">
      <w:pPr>
        <w:spacing w:after="0"/>
      </w:pPr>
      <w:r>
        <w:t>Iteration  1 - 0.0462962962963</w:t>
      </w:r>
    </w:p>
    <w:p w:rsidR="00450E86" w:rsidRDefault="00450E86" w:rsidP="003A15A1">
      <w:pPr>
        <w:spacing w:after="0"/>
      </w:pPr>
      <w:r>
        <w:t>Iteration  2 - 0.0462962962963</w:t>
      </w:r>
    </w:p>
    <w:p w:rsidR="00450E86" w:rsidRDefault="00450E86" w:rsidP="003A15A1">
      <w:pPr>
        <w:spacing w:after="0"/>
      </w:pPr>
      <w:r>
        <w:t>Iteration  0 - 0.0740740740741</w:t>
      </w:r>
    </w:p>
    <w:p w:rsidR="00450E86" w:rsidRDefault="00450E86" w:rsidP="003A15A1">
      <w:pPr>
        <w:spacing w:after="0"/>
      </w:pPr>
      <w:r>
        <w:t>Iteration  1 - 0.037037037037</w:t>
      </w:r>
    </w:p>
    <w:p w:rsidR="00450E86" w:rsidRDefault="00450E86" w:rsidP="00450E86">
      <w:r w:rsidRPr="003A15A1">
        <w:rPr>
          <w:b/>
        </w:rPr>
        <w:t>Accuracy</w:t>
      </w:r>
      <w:r>
        <w:t>-  [97.247706422018339, 95.412844036697251, 93.577981651376135, 93.577981651376135, 96.330275229357795, 97.247706422018339, 97.247706422018339, 93.577981651376135, 93.577981651376135, 93.577981651376135]</w:t>
      </w:r>
    </w:p>
    <w:p w:rsidR="00D417EF" w:rsidRDefault="0052066B" w:rsidP="00D417EF">
      <w:pPr>
        <w:pStyle w:val="Heading1"/>
      </w:pPr>
      <w:r>
        <w:t xml:space="preserve">Decision </w:t>
      </w:r>
      <w:r w:rsidR="00836887">
        <w:t>Stump Performance</w:t>
      </w:r>
    </w:p>
    <w:p w:rsidR="00D417EF" w:rsidRPr="00056E4A" w:rsidRDefault="00D417EF" w:rsidP="00D417EF">
      <w:r>
        <w:t>Below are the 10 iteration and number of weak classifiers created.</w:t>
      </w:r>
      <w:r w:rsidR="00056E4A">
        <w:t xml:space="preserve"> </w:t>
      </w:r>
      <w:r w:rsidR="00056E4A" w:rsidRPr="00056E4A">
        <w:rPr>
          <w:b/>
        </w:rPr>
        <w:t>Number of weak classifier depends on duplicates and how the epsi (error ) for alpha is calculated.</w:t>
      </w:r>
      <w:r w:rsidR="00056E4A">
        <w:rPr>
          <w:b/>
        </w:rPr>
        <w:t xml:space="preserve"> </w:t>
      </w:r>
      <w:r w:rsidR="00056E4A">
        <w:t>Here, the assumption is duplicates are present and error is not calculated using the traditional way.</w:t>
      </w:r>
      <w:bookmarkStart w:id="0" w:name="_GoBack"/>
      <w:bookmarkEnd w:id="0"/>
    </w:p>
    <w:p w:rsidR="0052066B" w:rsidRDefault="0052066B" w:rsidP="00D417EF">
      <w:pPr>
        <w:spacing w:after="0"/>
      </w:pPr>
      <w:r>
        <w:t>Iteration- 19</w:t>
      </w:r>
    </w:p>
    <w:p w:rsidR="0052066B" w:rsidRDefault="0052066B" w:rsidP="00D417EF">
      <w:pPr>
        <w:spacing w:after="0"/>
      </w:pPr>
      <w:r>
        <w:t>Iteration- 8</w:t>
      </w:r>
    </w:p>
    <w:p w:rsidR="0052066B" w:rsidRDefault="0052066B" w:rsidP="00D417EF">
      <w:pPr>
        <w:spacing w:after="0"/>
      </w:pPr>
      <w:r>
        <w:t>Iteration- 19</w:t>
      </w:r>
    </w:p>
    <w:p w:rsidR="0052066B" w:rsidRDefault="0052066B" w:rsidP="00D417EF">
      <w:pPr>
        <w:spacing w:after="0"/>
      </w:pPr>
      <w:r>
        <w:t>Iteration- 19</w:t>
      </w:r>
    </w:p>
    <w:p w:rsidR="0052066B" w:rsidRDefault="0052066B" w:rsidP="00D417EF">
      <w:pPr>
        <w:spacing w:after="0"/>
      </w:pPr>
      <w:r>
        <w:t>Iteration- 15</w:t>
      </w:r>
    </w:p>
    <w:p w:rsidR="0052066B" w:rsidRDefault="0052066B" w:rsidP="00D417EF">
      <w:pPr>
        <w:spacing w:after="0"/>
      </w:pPr>
      <w:r>
        <w:t>Iteration- 7</w:t>
      </w:r>
    </w:p>
    <w:p w:rsidR="0052066B" w:rsidRDefault="0052066B" w:rsidP="00D417EF">
      <w:pPr>
        <w:spacing w:after="0"/>
      </w:pPr>
      <w:r>
        <w:t>Iteration- 16</w:t>
      </w:r>
    </w:p>
    <w:p w:rsidR="0052066B" w:rsidRDefault="0052066B" w:rsidP="00D417EF">
      <w:pPr>
        <w:spacing w:after="0"/>
      </w:pPr>
      <w:r>
        <w:t>Iteration- 12</w:t>
      </w:r>
    </w:p>
    <w:p w:rsidR="0052066B" w:rsidRDefault="0052066B" w:rsidP="00D417EF">
      <w:pPr>
        <w:spacing w:after="0"/>
      </w:pPr>
      <w:r>
        <w:lastRenderedPageBreak/>
        <w:t>Iteration- 19</w:t>
      </w:r>
    </w:p>
    <w:p w:rsidR="0052066B" w:rsidRDefault="0052066B" w:rsidP="00D417EF">
      <w:pPr>
        <w:spacing w:after="0"/>
      </w:pPr>
      <w:r>
        <w:t>Iteration- 19</w:t>
      </w:r>
    </w:p>
    <w:p w:rsidR="0052066B" w:rsidRDefault="0052066B" w:rsidP="0052066B">
      <w:r w:rsidRPr="00D417EF">
        <w:rPr>
          <w:b/>
        </w:rPr>
        <w:t>Accuracy</w:t>
      </w:r>
      <w:r>
        <w:t>- [98.165137614678898, 94.495412844036693, 98.165137614678898, 94.495412844036693, 90.825688073394488, 94.495412844036693, 95.412844036697251, 95.412844036697251, 96.330275229357795, 99.082568807339456]</w:t>
      </w:r>
    </w:p>
    <w:p w:rsidR="00C40348" w:rsidRDefault="00C40348" w:rsidP="00C40348">
      <w:pPr>
        <w:pStyle w:val="Heading1"/>
      </w:pPr>
      <w:r>
        <w:t>Comparison between the two:</w:t>
      </w:r>
    </w:p>
    <w:p w:rsidR="00C40348" w:rsidRDefault="00AB32A9" w:rsidP="00C40348">
      <w:r>
        <w:t>Considering the experiments carried out, at times, decision stumps seems to be weaker than the perceptron. Number of weak classifiers per model are less in perceptron i.e. model with 2 perceptron gives same performance as model with 15 decision stumps. This may depends on external factors like-Pseudo-inverse to calculate the initial weights</w:t>
      </w:r>
      <w:r w:rsidR="00BD3BD3">
        <w:t>.</w:t>
      </w:r>
    </w:p>
    <w:p w:rsidR="00BD3BD3" w:rsidRPr="00C40348" w:rsidRDefault="00BD3BD3" w:rsidP="00C40348">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50E86" w:rsidRDefault="00D417EF" w:rsidP="0052066B">
      <w:r>
        <w:t>The above graph is approximated as for simplicity. Below are the actual results.</w:t>
      </w:r>
    </w:p>
    <w:p w:rsidR="00D417EF" w:rsidRDefault="00D417EF" w:rsidP="00D417EF">
      <w:pPr>
        <w:spacing w:after="0"/>
      </w:pPr>
      <w:r>
        <w:t>For Perceptron:</w:t>
      </w:r>
    </w:p>
    <w:p w:rsidR="00D417EF" w:rsidRDefault="00D417EF" w:rsidP="00D417EF">
      <w:pPr>
        <w:spacing w:after="0"/>
      </w:pPr>
      <w:r>
        <w:t>Min Accuracy- 91.7431192661</w:t>
      </w:r>
    </w:p>
    <w:p w:rsidR="00D417EF" w:rsidRDefault="00D417EF" w:rsidP="00D417EF">
      <w:pPr>
        <w:spacing w:after="0"/>
      </w:pPr>
      <w:r>
        <w:t>Average Accuracy- 94.5871559633</w:t>
      </w:r>
    </w:p>
    <w:p w:rsidR="00D417EF" w:rsidRDefault="00D417EF" w:rsidP="00D417EF">
      <w:pPr>
        <w:spacing w:after="0"/>
      </w:pPr>
      <w:r>
        <w:t>Max Accuracy- 97.247706422</w:t>
      </w:r>
    </w:p>
    <w:p w:rsidR="00D417EF" w:rsidRDefault="00D417EF" w:rsidP="00D417EF">
      <w:pPr>
        <w:spacing w:after="0"/>
      </w:pPr>
    </w:p>
    <w:p w:rsidR="00D417EF" w:rsidRDefault="00D417EF" w:rsidP="00D417EF">
      <w:pPr>
        <w:spacing w:after="0"/>
      </w:pPr>
      <w:r>
        <w:t>For Decision Stumps:</w:t>
      </w:r>
    </w:p>
    <w:p w:rsidR="00D417EF" w:rsidRDefault="00D417EF" w:rsidP="00D417EF">
      <w:pPr>
        <w:spacing w:after="0"/>
      </w:pPr>
      <w:r>
        <w:t>Min Accuracy- 93.5779816514</w:t>
      </w:r>
    </w:p>
    <w:p w:rsidR="00D417EF" w:rsidRDefault="00D417EF" w:rsidP="00D417EF">
      <w:pPr>
        <w:spacing w:after="0"/>
      </w:pPr>
      <w:r>
        <w:t>Average Accuracy- 96.9724770642</w:t>
      </w:r>
    </w:p>
    <w:p w:rsidR="00D417EF" w:rsidRDefault="00D417EF" w:rsidP="00D417EF">
      <w:pPr>
        <w:spacing w:after="0"/>
      </w:pPr>
      <w:r>
        <w:t>Max Accuracy- 100.0</w:t>
      </w:r>
    </w:p>
    <w:p w:rsidR="00450E86" w:rsidRDefault="00D417EF" w:rsidP="00CE5A7B">
      <w:pPr>
        <w:spacing w:after="0"/>
      </w:pPr>
      <w:r>
        <w:lastRenderedPageBreak/>
        <w:t>The results may vary as data is picked randomly.</w:t>
      </w:r>
    </w:p>
    <w:p w:rsidR="007A7408" w:rsidRDefault="007A7408" w:rsidP="004D6F2A"/>
    <w:sectPr w:rsidR="007A7408">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382" w:rsidRDefault="001C6382">
      <w:pPr>
        <w:spacing w:after="0" w:line="240" w:lineRule="auto"/>
      </w:pPr>
      <w:r>
        <w:separator/>
      </w:r>
    </w:p>
  </w:endnote>
  <w:endnote w:type="continuationSeparator" w:id="0">
    <w:p w:rsidR="001C6382" w:rsidRDefault="001C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A9" w:rsidRDefault="00AB32A9">
    <w:pPr>
      <w:jc w:val="right"/>
    </w:pPr>
  </w:p>
  <w:p w:rsidR="00AB32A9" w:rsidRDefault="00AB32A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B32A9" w:rsidRDefault="00AB32A9">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338D9A"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AB32A9" w:rsidRDefault="00AB32A9">
    <w:pPr>
      <w:pStyle w:val="NoSpacing"/>
      <w:rPr>
        <w:sz w:val="2"/>
        <w:szCs w:val="2"/>
      </w:rPr>
    </w:pPr>
  </w:p>
  <w:p w:rsidR="00AB32A9" w:rsidRDefault="00AB32A9"/>
  <w:p w:rsidR="00AB32A9" w:rsidRDefault="00AB32A9"/>
  <w:p w:rsidR="00AB32A9" w:rsidRDefault="00AB32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A9" w:rsidRDefault="00AB32A9">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056E4A">
      <w:rPr>
        <w:noProof/>
        <w:color w:val="6076B4" w:themeColor="accent1"/>
      </w:rPr>
      <w:t>Comparison between the two:</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056E4A">
      <w:rPr>
        <w:noProof/>
        <w:color w:val="6076B4" w:themeColor="accent1"/>
      </w:rPr>
      <w:t>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382" w:rsidRDefault="001C6382">
      <w:pPr>
        <w:spacing w:after="0" w:line="240" w:lineRule="auto"/>
      </w:pPr>
      <w:r>
        <w:separator/>
      </w:r>
    </w:p>
  </w:footnote>
  <w:footnote w:type="continuationSeparator" w:id="0">
    <w:p w:rsidR="001C6382" w:rsidRDefault="001C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AB32A9" w:rsidRDefault="00AB32A9">
        <w:pPr>
          <w:spacing w:after="0"/>
          <w:jc w:val="center"/>
          <w:rPr>
            <w:color w:val="E4E9EF" w:themeColor="background2"/>
          </w:rPr>
        </w:pPr>
        <w:r>
          <w:rPr>
            <w:color w:val="6076B4" w:themeColor="accent1"/>
          </w:rPr>
          <w:t>Adaboost using Decision stump and Perceptron</w:t>
        </w:r>
      </w:p>
    </w:sdtContent>
  </w:sdt>
  <w:p w:rsidR="00AB32A9" w:rsidRDefault="00AB32A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2902"/>
    <w:multiLevelType w:val="hybridMultilevel"/>
    <w:tmpl w:val="ECD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47"/>
    <w:rsid w:val="00056E4A"/>
    <w:rsid w:val="00080647"/>
    <w:rsid w:val="000D48F4"/>
    <w:rsid w:val="00105151"/>
    <w:rsid w:val="00121A04"/>
    <w:rsid w:val="001C6382"/>
    <w:rsid w:val="00363DE6"/>
    <w:rsid w:val="003A15A1"/>
    <w:rsid w:val="00450E86"/>
    <w:rsid w:val="004D6F2A"/>
    <w:rsid w:val="0052066B"/>
    <w:rsid w:val="00565F3E"/>
    <w:rsid w:val="005816A0"/>
    <w:rsid w:val="0064608F"/>
    <w:rsid w:val="007A7408"/>
    <w:rsid w:val="00836887"/>
    <w:rsid w:val="008A3D3C"/>
    <w:rsid w:val="00907B14"/>
    <w:rsid w:val="009402A7"/>
    <w:rsid w:val="00AB32A9"/>
    <w:rsid w:val="00AB6168"/>
    <w:rsid w:val="00BD3BD3"/>
    <w:rsid w:val="00C14E18"/>
    <w:rsid w:val="00C40348"/>
    <w:rsid w:val="00C762C0"/>
    <w:rsid w:val="00CE5A7B"/>
    <w:rsid w:val="00CF1E35"/>
    <w:rsid w:val="00D26571"/>
    <w:rsid w:val="00D417EF"/>
    <w:rsid w:val="00F63A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CE1116-8062-43F0-995E-B9B4DC14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Perceptron</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90</c:v>
                </c:pt>
                <c:pt idx="1">
                  <c:v>92</c:v>
                </c:pt>
                <c:pt idx="2">
                  <c:v>94</c:v>
                </c:pt>
                <c:pt idx="3">
                  <c:v>96</c:v>
                </c:pt>
                <c:pt idx="4">
                  <c:v>98</c:v>
                </c:pt>
              </c:numCache>
            </c:numRef>
          </c:cat>
          <c:val>
            <c:numRef>
              <c:f>Sheet1!$B$2:$B$6</c:f>
              <c:numCache>
                <c:formatCode>General</c:formatCode>
                <c:ptCount val="5"/>
                <c:pt idx="0">
                  <c:v>5</c:v>
                </c:pt>
                <c:pt idx="1">
                  <c:v>2</c:v>
                </c:pt>
                <c:pt idx="2">
                  <c:v>4</c:v>
                </c:pt>
                <c:pt idx="3">
                  <c:v>2</c:v>
                </c:pt>
                <c:pt idx="4">
                  <c:v>1</c:v>
                </c:pt>
              </c:numCache>
            </c:numRef>
          </c:val>
        </c:ser>
        <c:ser>
          <c:idx val="1"/>
          <c:order val="1"/>
          <c:tx>
            <c:strRef>
              <c:f>Sheet1!$C$1</c:f>
              <c:strCache>
                <c:ptCount val="1"/>
                <c:pt idx="0">
                  <c:v>Decision Stump</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90</c:v>
                </c:pt>
                <c:pt idx="1">
                  <c:v>92</c:v>
                </c:pt>
                <c:pt idx="2">
                  <c:v>94</c:v>
                </c:pt>
                <c:pt idx="3">
                  <c:v>96</c:v>
                </c:pt>
                <c:pt idx="4">
                  <c:v>98</c:v>
                </c:pt>
              </c:numCache>
            </c:numRef>
          </c:cat>
          <c:val>
            <c:numRef>
              <c:f>Sheet1!$C$2:$C$6</c:f>
              <c:numCache>
                <c:formatCode>General</c:formatCode>
                <c:ptCount val="5"/>
                <c:pt idx="0">
                  <c:v>7</c:v>
                </c:pt>
                <c:pt idx="1">
                  <c:v>15</c:v>
                </c:pt>
                <c:pt idx="2">
                  <c:v>8</c:v>
                </c:pt>
                <c:pt idx="3">
                  <c:v>12</c:v>
                </c:pt>
                <c:pt idx="4">
                  <c:v>19</c:v>
                </c:pt>
              </c:numCache>
            </c:numRef>
          </c:val>
        </c:ser>
        <c:ser>
          <c:idx val="2"/>
          <c:order val="2"/>
          <c:tx>
            <c:strRef>
              <c:f>Sheet1!$D$1</c:f>
              <c:strCache>
                <c:ptCount val="1"/>
                <c:pt idx="0">
                  <c:v>Column1</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90</c:v>
                </c:pt>
                <c:pt idx="1">
                  <c:v>92</c:v>
                </c:pt>
                <c:pt idx="2">
                  <c:v>94</c:v>
                </c:pt>
                <c:pt idx="3">
                  <c:v>96</c:v>
                </c:pt>
                <c:pt idx="4">
                  <c:v>98</c:v>
                </c:pt>
              </c:numCache>
            </c:numRef>
          </c:cat>
          <c:val>
            <c:numRef>
              <c:f>Sheet1!$D$2:$D$6</c:f>
              <c:numCache>
                <c:formatCode>General</c:formatCode>
                <c:ptCount val="5"/>
              </c:numCache>
            </c:numRef>
          </c:val>
        </c:ser>
        <c:dLbls>
          <c:showLegendKey val="0"/>
          <c:showVal val="1"/>
          <c:showCatName val="0"/>
          <c:showSerName val="0"/>
          <c:showPercent val="0"/>
          <c:showBubbleSize val="0"/>
        </c:dLbls>
        <c:gapWidth val="150"/>
        <c:shape val="box"/>
        <c:axId val="474094168"/>
        <c:axId val="474091424"/>
        <c:axId val="0"/>
      </c:bar3DChart>
      <c:catAx>
        <c:axId val="474094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accuracy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91424"/>
        <c:crosses val="autoZero"/>
        <c:auto val="1"/>
        <c:lblAlgn val="ctr"/>
        <c:lblOffset val="100"/>
        <c:noMultiLvlLbl val="0"/>
      </c:catAx>
      <c:valAx>
        <c:axId val="474091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weak learner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94168"/>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E9F0AA489C44BBA7819AF70E3EBD36"/>
        <w:category>
          <w:name w:val="General"/>
          <w:gallery w:val="placeholder"/>
        </w:category>
        <w:types>
          <w:type w:val="bbPlcHdr"/>
        </w:types>
        <w:behaviors>
          <w:behavior w:val="content"/>
        </w:behaviors>
        <w:guid w:val="{57D29172-760D-445B-BB74-0960979284E0}"/>
      </w:docPartPr>
      <w:docPartBody>
        <w:p w:rsidR="00ED002C" w:rsidRDefault="000F3D2F">
          <w:pPr>
            <w:pStyle w:val="64E9F0AA489C44BBA7819AF70E3EBD36"/>
          </w:pPr>
          <w:r>
            <w:rPr>
              <w:rFonts w:asciiTheme="majorHAnsi" w:eastAsiaTheme="majorEastAsia" w:hAnsiTheme="majorHAnsi" w:cstheme="majorBidi"/>
              <w:sz w:val="80"/>
              <w:szCs w:val="80"/>
            </w:rPr>
            <w:t>[Type the document title]</w:t>
          </w:r>
        </w:p>
      </w:docPartBody>
    </w:docPart>
    <w:docPart>
      <w:docPartPr>
        <w:name w:val="71B2C81E045347B5B3BC921FE8849902"/>
        <w:category>
          <w:name w:val="General"/>
          <w:gallery w:val="placeholder"/>
        </w:category>
        <w:types>
          <w:type w:val="bbPlcHdr"/>
        </w:types>
        <w:behaviors>
          <w:behavior w:val="content"/>
        </w:behaviors>
        <w:guid w:val="{692B2FD4-50F3-4348-9864-39AFF36B3B84}"/>
      </w:docPartPr>
      <w:docPartBody>
        <w:p w:rsidR="00ED002C" w:rsidRDefault="000F3D2F">
          <w:pPr>
            <w:pStyle w:val="71B2C81E045347B5B3BC921FE8849902"/>
          </w:pPr>
          <w:r>
            <w:rPr>
              <w:rFonts w:asciiTheme="majorHAnsi" w:eastAsiaTheme="majorEastAsia" w:hAnsiTheme="majorHAnsi" w:cstheme="majorBidi"/>
              <w:sz w:val="44"/>
              <w:szCs w:val="44"/>
            </w:rPr>
            <w:t>[Type the document subtitle]</w:t>
          </w:r>
        </w:p>
      </w:docPartBody>
    </w:docPart>
    <w:docPart>
      <w:docPartPr>
        <w:name w:val="E0A8BDD2CB64448BB56750CB5DD70002"/>
        <w:category>
          <w:name w:val="General"/>
          <w:gallery w:val="placeholder"/>
        </w:category>
        <w:types>
          <w:type w:val="bbPlcHdr"/>
        </w:types>
        <w:behaviors>
          <w:behavior w:val="content"/>
        </w:behaviors>
        <w:guid w:val="{13ED8C28-3F09-4E27-B93C-4FBA8F06283E}"/>
      </w:docPartPr>
      <w:docPartBody>
        <w:p w:rsidR="00ED002C" w:rsidRDefault="000F3D2F">
          <w:pPr>
            <w:pStyle w:val="E0A8BDD2CB64448BB56750CB5DD7000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2F"/>
    <w:rsid w:val="000F3D2F"/>
    <w:rsid w:val="007822BC"/>
    <w:rsid w:val="00ED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9F0AA489C44BBA7819AF70E3EBD36">
    <w:name w:val="64E9F0AA489C44BBA7819AF70E3EBD36"/>
  </w:style>
  <w:style w:type="paragraph" w:customStyle="1" w:styleId="71B2C81E045347B5B3BC921FE8849902">
    <w:name w:val="71B2C81E045347B5B3BC921FE8849902"/>
  </w:style>
  <w:style w:type="paragraph" w:customStyle="1" w:styleId="E0A8BDD2CB64448BB56750CB5DD70002">
    <w:name w:val="E0A8BDD2CB64448BB56750CB5DD70002"/>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3EFF871328B4485681C2A7068709DB14">
    <w:name w:val="3EFF871328B4485681C2A7068709DB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Train small classifiers in a sequence. Combine weak classifiers by letting them vote on prediction. This improves the effectiveness of predictors. Here, we use Decision stump and perceptron as a classifier.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5FB3936-307D-45B3-9814-4811B268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4</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Adaboost using Decision stump and Perceptron</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Adaboost using Decision stump and Perceptron</dc:title>
  <dc:subject>Machine Learning (ITCS 6156) assignment 3</dc:subject>
  <dc:creator>Sachin Badgujar</dc:creator>
  <cp:keywords/>
  <cp:lastModifiedBy>Sachin Badgujar</cp:lastModifiedBy>
  <cp:revision>5</cp:revision>
  <cp:lastPrinted>2016-04-11T17:28:00Z</cp:lastPrinted>
  <dcterms:created xsi:type="dcterms:W3CDTF">2016-04-11T17:27:00Z</dcterms:created>
  <dcterms:modified xsi:type="dcterms:W3CDTF">2016-04-11T17:53:00Z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